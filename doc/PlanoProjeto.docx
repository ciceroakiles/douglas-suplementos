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31" w:rsidRPr="00A32F60" w:rsidRDefault="006B0A2C">
      <w:pPr>
        <w:pStyle w:val="Heading"/>
        <w:jc w:val="right"/>
      </w:pPr>
      <w:r w:rsidRPr="00A32F60">
        <w:fldChar w:fldCharType="begin"/>
      </w:r>
      <w:r w:rsidR="00C11331" w:rsidRPr="00A32F60">
        <w:instrText xml:space="preserve"> SUBJECT </w:instrText>
      </w:r>
      <w:r w:rsidRPr="00A32F60">
        <w:fldChar w:fldCharType="end"/>
      </w:r>
    </w:p>
    <w:p w:rsidR="00C11331" w:rsidRPr="00A32F60" w:rsidRDefault="00C11331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92EE0" w:rsidRPr="00A32F60" w:rsidRDefault="00C92EE0">
      <w:pPr>
        <w:jc w:val="right"/>
      </w:pPr>
    </w:p>
    <w:p w:rsidR="00C11331" w:rsidRPr="00A32F60" w:rsidRDefault="00C11331">
      <w:pPr>
        <w:pStyle w:val="Heading"/>
        <w:jc w:val="right"/>
      </w:pPr>
    </w:p>
    <w:p w:rsidR="00C11331" w:rsidRPr="00A32F60" w:rsidRDefault="00C11331">
      <w:pPr>
        <w:jc w:val="right"/>
        <w:rPr>
          <w:b/>
          <w:sz w:val="36"/>
        </w:rPr>
      </w:pPr>
      <w:r w:rsidRPr="00A32F60">
        <w:rPr>
          <w:b/>
          <w:sz w:val="36"/>
        </w:rPr>
        <w:t>Plano de Projeto</w:t>
      </w:r>
    </w:p>
    <w:p w:rsidR="00CF45A9" w:rsidRPr="009E2F6A" w:rsidRDefault="00552DA0">
      <w:pPr>
        <w:jc w:val="right"/>
        <w:rPr>
          <w:b/>
          <w:sz w:val="36"/>
        </w:rPr>
      </w:pPr>
      <w:proofErr w:type="gramStart"/>
      <w:r>
        <w:rPr>
          <w:b/>
          <w:sz w:val="36"/>
        </w:rPr>
        <w:t>4SI</w:t>
      </w:r>
      <w:proofErr w:type="gramEnd"/>
      <w:r>
        <w:rPr>
          <w:b/>
          <w:sz w:val="36"/>
        </w:rPr>
        <w:t xml:space="preserve"> Systems</w:t>
      </w:r>
    </w:p>
    <w:p w:rsidR="00B85AB7" w:rsidRPr="00B70FA4" w:rsidRDefault="00552DA0">
      <w:pPr>
        <w:jc w:val="right"/>
        <w:rPr>
          <w:b/>
          <w:sz w:val="36"/>
        </w:rPr>
      </w:pPr>
      <w:r>
        <w:rPr>
          <w:b/>
          <w:sz w:val="36"/>
        </w:rPr>
        <w:t>DS Suplementos</w:t>
      </w:r>
    </w:p>
    <w:p w:rsidR="00C11331" w:rsidRPr="00B70FA4" w:rsidRDefault="00F61207">
      <w:pPr>
        <w:jc w:val="right"/>
      </w:pPr>
      <w:r w:rsidRPr="00B70FA4">
        <w:t>Versão 1.</w:t>
      </w:r>
      <w:r w:rsidR="00D30BD2" w:rsidRPr="00B70FA4">
        <w:t>0</w:t>
      </w:r>
    </w:p>
    <w:p w:rsidR="00C11331" w:rsidRPr="00B70FA4" w:rsidRDefault="00C11331">
      <w:pPr>
        <w:sectPr w:rsidR="00C11331" w:rsidRPr="00B70FA4" w:rsidSect="004E6F77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C11331" w:rsidRPr="00A32F60" w:rsidRDefault="00C11331">
      <w:pPr>
        <w:pStyle w:val="Heading"/>
      </w:pPr>
      <w:r w:rsidRPr="00A32F60">
        <w:lastRenderedPageBreak/>
        <w:t>Histórico de Revisões</w:t>
      </w:r>
    </w:p>
    <w:p w:rsidR="00C11331" w:rsidRPr="00A32F60" w:rsidRDefault="00C11331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65"/>
        <w:gridCol w:w="1155"/>
        <w:gridCol w:w="3915"/>
        <w:gridCol w:w="2310"/>
      </w:tblGrid>
      <w:tr w:rsidR="00C11331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Data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Versão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Descrição do motivo da revisão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11331" w:rsidRPr="00A03CA3" w:rsidRDefault="00C11331">
            <w:pPr>
              <w:pStyle w:val="Tabletext"/>
              <w:snapToGrid w:val="0"/>
              <w:spacing w:after="0"/>
              <w:jc w:val="center"/>
              <w:rPr>
                <w:b/>
                <w:sz w:val="22"/>
              </w:rPr>
            </w:pPr>
            <w:r w:rsidRPr="00A03CA3">
              <w:rPr>
                <w:b/>
                <w:sz w:val="22"/>
              </w:rPr>
              <w:t>Autor</w:t>
            </w:r>
          </w:p>
        </w:tc>
      </w:tr>
      <w:tr w:rsidR="00C11331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1331" w:rsidRPr="00A03CA3" w:rsidRDefault="00552DA0" w:rsidP="006A467A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14</w:t>
            </w:r>
            <w:r w:rsidR="006A467A" w:rsidRPr="00A03CA3">
              <w:rPr>
                <w:sz w:val="22"/>
                <w:szCs w:val="16"/>
              </w:rPr>
              <w:t>/04</w:t>
            </w:r>
            <w:r w:rsidR="00DC70D7" w:rsidRPr="00A03CA3">
              <w:rPr>
                <w:sz w:val="22"/>
                <w:szCs w:val="16"/>
              </w:rPr>
              <w:t>/</w:t>
            </w:r>
            <w:r w:rsidR="006A467A" w:rsidRPr="00A03CA3">
              <w:rPr>
                <w:sz w:val="22"/>
                <w:szCs w:val="16"/>
              </w:rPr>
              <w:t>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11331" w:rsidRPr="00A03CA3" w:rsidRDefault="00A43268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1.0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A43268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Criação do plano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1331" w:rsidRPr="00A03CA3" w:rsidRDefault="00552DA0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 xml:space="preserve">Cícero </w:t>
            </w:r>
            <w:proofErr w:type="spellStart"/>
            <w:r w:rsidRPr="00A03CA3">
              <w:rPr>
                <w:sz w:val="22"/>
                <w:szCs w:val="16"/>
              </w:rPr>
              <w:t>Akiles</w:t>
            </w:r>
            <w:proofErr w:type="spellEnd"/>
          </w:p>
        </w:tc>
      </w:tr>
      <w:tr w:rsidR="006F060B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6F060B" w:rsidP="006A467A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14/04/2015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6F060B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1.1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060B" w:rsidRPr="00A03CA3" w:rsidRDefault="00023966" w:rsidP="00A03CA3">
            <w:pPr>
              <w:pStyle w:val="Tabletext"/>
              <w:snapToGrid w:val="0"/>
              <w:spacing w:after="0" w:line="240" w:lineRule="auto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Atualização do dicionário e p</w:t>
            </w:r>
            <w:r w:rsidR="006F060B" w:rsidRPr="00A03CA3">
              <w:rPr>
                <w:sz w:val="22"/>
                <w:szCs w:val="16"/>
              </w:rPr>
              <w:t>equenas alterações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060B" w:rsidRPr="00A03CA3" w:rsidRDefault="006F060B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Francisco Antonio</w:t>
            </w:r>
          </w:p>
        </w:tc>
      </w:tr>
      <w:tr w:rsidR="00023966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966" w:rsidRPr="00A03CA3" w:rsidRDefault="00023966" w:rsidP="00023966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16/04/2015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966" w:rsidRPr="00A03CA3" w:rsidRDefault="00023966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1.2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966" w:rsidRPr="00A03CA3" w:rsidRDefault="00023966" w:rsidP="00A03CA3">
            <w:pPr>
              <w:pStyle w:val="Tabletext"/>
              <w:snapToGrid w:val="0"/>
              <w:spacing w:after="0" w:line="240" w:lineRule="auto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Inclusão</w:t>
            </w:r>
            <w:r w:rsidR="005530F9" w:rsidRPr="00A03CA3">
              <w:rPr>
                <w:sz w:val="22"/>
                <w:szCs w:val="16"/>
              </w:rPr>
              <w:t>/atualização</w:t>
            </w:r>
            <w:r w:rsidRPr="00A03CA3">
              <w:rPr>
                <w:sz w:val="22"/>
                <w:szCs w:val="16"/>
              </w:rPr>
              <w:t xml:space="preserve"> do processo </w:t>
            </w:r>
            <w:r w:rsidR="00025938">
              <w:rPr>
                <w:sz w:val="22"/>
                <w:szCs w:val="16"/>
              </w:rPr>
              <w:t xml:space="preserve">de construção </w:t>
            </w:r>
            <w:r w:rsidRPr="00A03CA3">
              <w:rPr>
                <w:sz w:val="22"/>
                <w:szCs w:val="16"/>
              </w:rPr>
              <w:t>feito pelo gerente</w:t>
            </w:r>
            <w:r w:rsidR="005530F9" w:rsidRPr="00A03CA3">
              <w:rPr>
                <w:sz w:val="22"/>
                <w:szCs w:val="16"/>
              </w:rPr>
              <w:t xml:space="preserve"> e</w:t>
            </w:r>
            <w:r w:rsidRPr="00A03CA3">
              <w:rPr>
                <w:sz w:val="22"/>
                <w:szCs w:val="16"/>
              </w:rPr>
              <w:t xml:space="preserve"> pequenas alterações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966" w:rsidRPr="00A03CA3" w:rsidRDefault="00023966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 w:rsidRPr="00A03CA3">
              <w:rPr>
                <w:sz w:val="22"/>
                <w:szCs w:val="16"/>
              </w:rPr>
              <w:t>Cícero Akiles</w:t>
            </w:r>
          </w:p>
        </w:tc>
      </w:tr>
      <w:tr w:rsidR="00EE0FCA" w:rsidRPr="00A03CA3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0FCA" w:rsidRPr="00A03CA3" w:rsidRDefault="00EE0FCA" w:rsidP="00023966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16/04/2015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0FCA" w:rsidRPr="00A03CA3" w:rsidRDefault="00EE0FCA">
            <w:pPr>
              <w:pStyle w:val="Tabletext"/>
              <w:snapToGrid w:val="0"/>
              <w:spacing w:after="0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1.3</w:t>
            </w:r>
          </w:p>
        </w:tc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E0FCA" w:rsidRPr="00A03CA3" w:rsidRDefault="00EE0FCA" w:rsidP="00A03CA3">
            <w:pPr>
              <w:pStyle w:val="Tabletext"/>
              <w:snapToGrid w:val="0"/>
              <w:spacing w:after="0" w:line="240" w:lineRule="auto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Atualização da seção 3.2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E0FCA" w:rsidRPr="00A03CA3" w:rsidRDefault="00EE0FCA">
            <w:pPr>
              <w:pStyle w:val="Tabletext"/>
              <w:snapToGrid w:val="0"/>
              <w:spacing w:after="0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 xml:space="preserve">Francisco </w:t>
            </w:r>
            <w:proofErr w:type="spellStart"/>
            <w:r>
              <w:rPr>
                <w:sz w:val="22"/>
                <w:szCs w:val="16"/>
              </w:rPr>
              <w:t>Antonio</w:t>
            </w:r>
            <w:proofErr w:type="spellEnd"/>
          </w:p>
        </w:tc>
      </w:tr>
    </w:tbl>
    <w:p w:rsidR="00C11331" w:rsidRPr="00A32F60" w:rsidRDefault="00C11331">
      <w:pPr>
        <w:pStyle w:val="Heading"/>
      </w:pPr>
    </w:p>
    <w:p w:rsidR="00C11331" w:rsidRPr="00A32F60" w:rsidRDefault="00C11331">
      <w:pPr>
        <w:pStyle w:val="Heading"/>
      </w:pPr>
    </w:p>
    <w:p w:rsidR="00C11331" w:rsidRPr="00A32F60" w:rsidRDefault="00C11331">
      <w:pPr>
        <w:pStyle w:val="Heading"/>
      </w:pPr>
    </w:p>
    <w:p w:rsidR="00C11331" w:rsidRPr="00A32F60" w:rsidRDefault="00C11331"/>
    <w:p w:rsidR="00C11331" w:rsidRPr="00A32F60" w:rsidRDefault="00C11331"/>
    <w:p w:rsidR="00C11331" w:rsidRPr="00A32F60" w:rsidRDefault="00C11331"/>
    <w:p w:rsidR="00C11331" w:rsidRPr="00A32F60" w:rsidRDefault="00C11331">
      <w:pPr>
        <w:pStyle w:val="Heading"/>
        <w:pageBreakBefore/>
        <w:sectPr w:rsidR="00C11331" w:rsidRPr="00A32F60" w:rsidSect="004E6F7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  <w:r w:rsidRPr="00A32F60">
        <w:lastRenderedPageBreak/>
        <w:t>Índice</w:t>
      </w:r>
    </w:p>
    <w:p w:rsidR="000B21BA" w:rsidRDefault="006B0A2C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A32F60">
        <w:lastRenderedPageBreak/>
        <w:fldChar w:fldCharType="begin"/>
      </w:r>
      <w:r w:rsidR="00C11331" w:rsidRPr="00A32F60">
        <w:instrText xml:space="preserve"> TOC </w:instrText>
      </w:r>
      <w:r w:rsidRPr="00A32F60">
        <w:fldChar w:fldCharType="separate"/>
      </w:r>
      <w:r w:rsidR="000B21BA">
        <w:rPr>
          <w:noProof/>
        </w:rPr>
        <w:t>1</w:t>
      </w:r>
      <w:r w:rsidR="000B21BA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 w:rsidR="000B21BA">
        <w:rPr>
          <w:noProof/>
        </w:rPr>
        <w:t>Visão Geral do Projeto</w:t>
      </w:r>
      <w:r w:rsidR="000B21BA">
        <w:rPr>
          <w:noProof/>
        </w:rPr>
        <w:tab/>
      </w:r>
      <w:r>
        <w:rPr>
          <w:noProof/>
        </w:rPr>
        <w:fldChar w:fldCharType="begin"/>
      </w:r>
      <w:r w:rsidR="000B21BA">
        <w:rPr>
          <w:noProof/>
        </w:rPr>
        <w:instrText xml:space="preserve"> PAGEREF _Toc356287095 \h </w:instrText>
      </w:r>
      <w:r>
        <w:rPr>
          <w:noProof/>
        </w:rPr>
      </w:r>
      <w:r>
        <w:rPr>
          <w:noProof/>
        </w:rPr>
        <w:fldChar w:fldCharType="separate"/>
      </w:r>
      <w:r w:rsidR="000B21BA">
        <w:rPr>
          <w:noProof/>
        </w:rPr>
        <w:t>4</w:t>
      </w:r>
      <w:r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Produtos Liberados pelo Projeto (WBS)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_Toc356287096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4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Dicionário da WBS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_Toc356287097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5</w:t>
      </w:r>
      <w:r w:rsidR="006B0A2C">
        <w:rPr>
          <w:noProof/>
        </w:rPr>
        <w:fldChar w:fldCharType="end"/>
      </w:r>
    </w:p>
    <w:p w:rsidR="000B21BA" w:rsidRDefault="000B21BA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>
        <w:rPr>
          <w:noProof/>
        </w:rPr>
        <w:t>Organização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_Toc356287098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6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Organograma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_Toc356287099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6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Papéis e Responsabilidades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_Toc356287100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6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comunicação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_Toc356287101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7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13113">
        <w:rPr>
          <w:noProof/>
        </w:rPr>
        <w:t>Clientes Envolvidos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_Toc356287102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7</w:t>
      </w:r>
      <w:r w:rsidR="006B0A2C">
        <w:rPr>
          <w:noProof/>
        </w:rPr>
        <w:fldChar w:fldCharType="end"/>
      </w:r>
    </w:p>
    <w:p w:rsidR="000B21BA" w:rsidRDefault="000B21BA">
      <w:pPr>
        <w:pStyle w:val="Sumrio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  <w:tab/>
      </w:r>
      <w:r>
        <w:rPr>
          <w:noProof/>
        </w:rPr>
        <w:t>Processos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_Toc356287103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8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Processo de construção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_Toc356287104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8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Planejamento das Principais Fases do Projeto e Cronograma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_Toc356287105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9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Premissas e Restrições do plano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_Toc356287106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10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Acompanhamento do projeto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_Toc356287107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10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Testes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_Toc356287108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10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Plano de liberações de versões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_Toc356287109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11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Análise de Risco e Contingência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_Toc356287110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11</w:t>
      </w:r>
      <w:r w:rsidR="006B0A2C">
        <w:rPr>
          <w:noProof/>
        </w:rPr>
        <w:fldChar w:fldCharType="end"/>
      </w:r>
    </w:p>
    <w:p w:rsidR="000B21BA" w:rsidRDefault="000B21BA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>
        <w:rPr>
          <w:noProof/>
        </w:rPr>
        <w:t>Métrica de Qualidade</w:t>
      </w:r>
      <w:r>
        <w:rPr>
          <w:noProof/>
        </w:rPr>
        <w:tab/>
      </w:r>
      <w:r w:rsidR="006B0A2C">
        <w:rPr>
          <w:noProof/>
        </w:rPr>
        <w:fldChar w:fldCharType="begin"/>
      </w:r>
      <w:r>
        <w:rPr>
          <w:noProof/>
        </w:rPr>
        <w:instrText xml:space="preserve"> PAGEREF _Toc356287111 \h </w:instrText>
      </w:r>
      <w:r w:rsidR="006B0A2C">
        <w:rPr>
          <w:noProof/>
        </w:rPr>
      </w:r>
      <w:r w:rsidR="006B0A2C">
        <w:rPr>
          <w:noProof/>
        </w:rPr>
        <w:fldChar w:fldCharType="separate"/>
      </w:r>
      <w:r>
        <w:rPr>
          <w:noProof/>
        </w:rPr>
        <w:t>11</w:t>
      </w:r>
      <w:r w:rsidR="006B0A2C">
        <w:rPr>
          <w:noProof/>
        </w:rPr>
        <w:fldChar w:fldCharType="end"/>
      </w:r>
    </w:p>
    <w:p w:rsidR="00C11331" w:rsidRPr="00A32F60" w:rsidRDefault="006B0A2C">
      <w:pPr>
        <w:pStyle w:val="Sumrio1"/>
        <w:tabs>
          <w:tab w:val="right" w:leader="dot" w:pos="9382"/>
        </w:tabs>
        <w:sectPr w:rsidR="00C11331" w:rsidRPr="00A32F60" w:rsidSect="004E6F77">
          <w:type w:val="continuous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  <w:r w:rsidRPr="00A32F60">
        <w:fldChar w:fldCharType="end"/>
      </w:r>
    </w:p>
    <w:p w:rsidR="00C11331" w:rsidRPr="00A32F60" w:rsidRDefault="00C11331">
      <w:pPr>
        <w:tabs>
          <w:tab w:val="left" w:pos="480"/>
          <w:tab w:val="right" w:leader="dot" w:pos="9000"/>
          <w:tab w:val="right" w:leader="dot" w:pos="9382"/>
        </w:tabs>
        <w:rPr>
          <w:sz w:val="24"/>
        </w:rPr>
      </w:pPr>
    </w:p>
    <w:p w:rsidR="00A71296" w:rsidRDefault="00A71296">
      <w:pPr>
        <w:pStyle w:val="Ttulo1"/>
        <w:pageBreakBefore/>
        <w:sectPr w:rsidR="00A71296" w:rsidSect="004E6F77">
          <w:type w:val="continuous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  <w:bookmarkStart w:id="0" w:name="__RefHeading__1_197094053"/>
      <w:bookmarkEnd w:id="0"/>
    </w:p>
    <w:p w:rsidR="00C11331" w:rsidRPr="00A32F60" w:rsidRDefault="00C11331">
      <w:pPr>
        <w:pStyle w:val="Ttulo1"/>
        <w:pageBreakBefore/>
      </w:pPr>
      <w:bookmarkStart w:id="1" w:name="_Toc356287095"/>
      <w:r w:rsidRPr="00A32F60">
        <w:lastRenderedPageBreak/>
        <w:t>Visão Geral do Projeto</w:t>
      </w:r>
      <w:bookmarkEnd w:id="1"/>
    </w:p>
    <w:p w:rsidR="00DC70D7" w:rsidRDefault="00C11331" w:rsidP="00164737">
      <w:pPr>
        <w:pStyle w:val="Ttulo2"/>
      </w:pPr>
      <w:bookmarkStart w:id="2" w:name="_Toc356287096"/>
      <w:r w:rsidRPr="00A32F60">
        <w:t>Produtos Liberados pelo Projeto (WBS)</w:t>
      </w:r>
      <w:bookmarkEnd w:id="2"/>
    </w:p>
    <w:p w:rsidR="007A33C6" w:rsidRPr="00552DA0" w:rsidRDefault="007A33C6" w:rsidP="007A33C6">
      <w:pPr>
        <w:rPr>
          <w:noProof/>
          <w:lang w:eastAsia="en-US"/>
        </w:rPr>
      </w:pPr>
    </w:p>
    <w:p w:rsidR="00A71296" w:rsidRDefault="00A71296" w:rsidP="00164737">
      <w:pPr>
        <w:rPr>
          <w:noProof/>
          <w:lang w:eastAsia="pt-BR"/>
        </w:rPr>
      </w:pPr>
    </w:p>
    <w:p w:rsidR="00552DA0" w:rsidRDefault="00552DA0" w:rsidP="00552DA0">
      <w:pPr>
        <w:jc w:val="center"/>
        <w:rPr>
          <w:noProof/>
          <w:lang w:eastAsia="pt-BR"/>
        </w:rPr>
        <w:sectPr w:rsidR="00552DA0" w:rsidSect="004E6F77">
          <w:headerReference w:type="default" r:id="rId17"/>
          <w:type w:val="continuous"/>
          <w:pgSz w:w="16838" w:h="11906" w:orient="landscape"/>
          <w:pgMar w:top="1418" w:right="1412" w:bottom="1106" w:left="1412" w:header="709" w:footer="709" w:gutter="0"/>
          <w:cols w:space="720"/>
          <w:docGrid w:linePitch="360"/>
        </w:sectPr>
      </w:pPr>
      <w:r>
        <w:rPr>
          <w:noProof/>
          <w:lang w:eastAsia="pt-BR"/>
        </w:rPr>
        <w:drawing>
          <wp:inline distT="0" distB="0" distL="0" distR="0">
            <wp:extent cx="4242435" cy="3476625"/>
            <wp:effectExtent l="0" t="0" r="571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C8" w:rsidRDefault="005B4CC8" w:rsidP="005B4CC8">
      <w:pPr>
        <w:pStyle w:val="Ttulo2"/>
      </w:pPr>
      <w:bookmarkStart w:id="3" w:name="_Toc356287097"/>
      <w:r w:rsidRPr="00A32F60">
        <w:lastRenderedPageBreak/>
        <w:t>Dicionário da WBS</w:t>
      </w:r>
      <w:bookmarkEnd w:id="3"/>
    </w:p>
    <w:p w:rsidR="00B4763C" w:rsidRDefault="00B4763C" w:rsidP="00292167">
      <w:pPr>
        <w:jc w:val="both"/>
      </w:pPr>
      <w:r>
        <w:t xml:space="preserve">Segue uma visualização macro dos resultados mais esperados em cada pacote de trabalho. O detalhamento dos artefatos está no processo na seção </w:t>
      </w:r>
      <w:r w:rsidR="00AA3A3D">
        <w:fldChar w:fldCharType="begin"/>
      </w:r>
      <w:r w:rsidR="00AA3A3D">
        <w:instrText xml:space="preserve"> REF _Ref343759776 \r \h  \* MERGEFORMAT </w:instrText>
      </w:r>
      <w:r w:rsidR="00AA3A3D">
        <w:fldChar w:fldCharType="separate"/>
      </w:r>
      <w:r>
        <w:t>3.1</w:t>
      </w:r>
      <w:r w:rsidR="00AA3A3D">
        <w:fldChar w:fldCharType="end"/>
      </w:r>
    </w:p>
    <w:p w:rsidR="00B4763C" w:rsidRPr="00B4763C" w:rsidRDefault="00B4763C" w:rsidP="00B4763C"/>
    <w:tbl>
      <w:tblPr>
        <w:tblStyle w:val="GradeClara-nfase2"/>
        <w:tblW w:w="9537" w:type="dxa"/>
        <w:tblLayout w:type="fixed"/>
        <w:tblLook w:val="04A0" w:firstRow="1" w:lastRow="0" w:firstColumn="1" w:lastColumn="0" w:noHBand="0" w:noVBand="1"/>
      </w:tblPr>
      <w:tblGrid>
        <w:gridCol w:w="817"/>
        <w:gridCol w:w="3020"/>
        <w:gridCol w:w="5700"/>
      </w:tblGrid>
      <w:tr w:rsidR="00574E44" w:rsidTr="00574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63195F" w:rsidRDefault="0063195F" w:rsidP="0057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Pacote</w:t>
            </w:r>
          </w:p>
        </w:tc>
        <w:tc>
          <w:tcPr>
            <w:tcW w:w="3020" w:type="dxa"/>
            <w:hideMark/>
          </w:tcPr>
          <w:p w:rsidR="0063195F" w:rsidRPr="00DF7ED4" w:rsidRDefault="0063195F" w:rsidP="00574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Entrega</w:t>
            </w:r>
          </w:p>
        </w:tc>
        <w:tc>
          <w:tcPr>
            <w:tcW w:w="5700" w:type="dxa"/>
            <w:hideMark/>
          </w:tcPr>
          <w:p w:rsidR="0063195F" w:rsidRDefault="0063195F" w:rsidP="00574E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Detalhamento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C7FD9" w:rsidRDefault="000C7FD9" w:rsidP="00574E44">
            <w:pPr>
              <w:rPr>
                <w:sz w:val="18"/>
                <w:szCs w:val="18"/>
              </w:rPr>
            </w:pPr>
          </w:p>
          <w:p w:rsidR="0063195F" w:rsidRDefault="0063195F" w:rsidP="0057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0C7FD9" w:rsidRDefault="000C7FD9" w:rsidP="00574E44">
            <w:pPr>
              <w:rPr>
                <w:sz w:val="18"/>
                <w:szCs w:val="18"/>
              </w:rPr>
            </w:pPr>
          </w:p>
        </w:tc>
        <w:tc>
          <w:tcPr>
            <w:tcW w:w="3020" w:type="dxa"/>
            <w:hideMark/>
          </w:tcPr>
          <w:p w:rsidR="000C7FD9" w:rsidRDefault="000C7FD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63195F" w:rsidRPr="000C7FD9" w:rsidRDefault="00574E44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proofErr w:type="gramStart"/>
            <w:r w:rsidRPr="000C7FD9">
              <w:rPr>
                <w:szCs w:val="20"/>
              </w:rPr>
              <w:t>DSSuplementos</w:t>
            </w:r>
            <w:proofErr w:type="spellEnd"/>
            <w:proofErr w:type="gramEnd"/>
          </w:p>
        </w:tc>
        <w:tc>
          <w:tcPr>
            <w:tcW w:w="5700" w:type="dxa"/>
            <w:hideMark/>
          </w:tcPr>
          <w:p w:rsidR="000C7FD9" w:rsidRDefault="000C7FD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63195F" w:rsidRPr="000C7FD9" w:rsidRDefault="00842D8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0C7FD9">
              <w:rPr>
                <w:szCs w:val="20"/>
              </w:rPr>
              <w:t>Proje</w:t>
            </w:r>
            <w:r w:rsidR="00574E44" w:rsidRPr="000C7FD9">
              <w:rPr>
                <w:szCs w:val="20"/>
              </w:rPr>
              <w:t>to a ser desenvolvido</w:t>
            </w:r>
            <w:r w:rsidR="006F060B">
              <w:rPr>
                <w:szCs w:val="20"/>
              </w:rPr>
              <w:t>.</w:t>
            </w:r>
          </w:p>
        </w:tc>
      </w:tr>
      <w:tr w:rsidR="0063195F" w:rsidTr="0057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hideMark/>
          </w:tcPr>
          <w:p w:rsidR="000C7FD9" w:rsidRDefault="000C7FD9" w:rsidP="00574E44">
            <w:pPr>
              <w:rPr>
                <w:sz w:val="18"/>
                <w:szCs w:val="18"/>
              </w:rPr>
            </w:pPr>
          </w:p>
          <w:p w:rsidR="0063195F" w:rsidRDefault="0063195F" w:rsidP="00574E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3020" w:type="dxa"/>
            <w:hideMark/>
          </w:tcPr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63195F" w:rsidRPr="000C7FD9" w:rsidRDefault="00842D8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0C7FD9">
              <w:rPr>
                <w:szCs w:val="20"/>
              </w:rPr>
              <w:t>Pl</w:t>
            </w:r>
            <w:r w:rsidR="00574E44" w:rsidRPr="000C7FD9">
              <w:rPr>
                <w:szCs w:val="20"/>
              </w:rPr>
              <w:t>anejamento</w:t>
            </w:r>
          </w:p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700" w:type="dxa"/>
            <w:hideMark/>
          </w:tcPr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574E44" w:rsidRPr="000C7FD9" w:rsidRDefault="00574E44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0"/>
              </w:rPr>
            </w:pPr>
            <w:r w:rsidRPr="000C7FD9">
              <w:rPr>
                <w:szCs w:val="20"/>
              </w:rPr>
              <w:t>Como as atividades para realização do projeto serão desenvolvidas.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4E44" w:rsidRPr="00574E44" w:rsidRDefault="00574E44" w:rsidP="00574E44">
            <w:pPr>
              <w:ind w:left="108"/>
            </w:pPr>
          </w:p>
          <w:p w:rsidR="00574E44" w:rsidRDefault="00574E44" w:rsidP="00574E44">
            <w:r w:rsidRPr="00574E44">
              <w:br w:type="page"/>
            </w:r>
            <w:r>
              <w:t>1.1.1</w:t>
            </w:r>
          </w:p>
        </w:tc>
        <w:tc>
          <w:tcPr>
            <w:tcW w:w="3020" w:type="dxa"/>
          </w:tcPr>
          <w:p w:rsidR="00574E44" w:rsidRDefault="00574E44">
            <w:pPr>
              <w:suppressAutoHyphens w:val="0"/>
              <w:kinsoku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74E44" w:rsidRPr="00574E44" w:rsidRDefault="00574E44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74E44">
              <w:t>Cronograma</w:t>
            </w:r>
          </w:p>
        </w:tc>
        <w:tc>
          <w:tcPr>
            <w:tcW w:w="5700" w:type="dxa"/>
          </w:tcPr>
          <w:p w:rsidR="00574E44" w:rsidRDefault="000C7FD9" w:rsidP="000C7FD9">
            <w:pPr>
              <w:tabs>
                <w:tab w:val="left" w:pos="3382"/>
              </w:tabs>
              <w:suppressAutoHyphens w:val="0"/>
              <w:kinsoku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  <w:p w:rsidR="00574E44" w:rsidRDefault="00574E44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7FD9">
              <w:t>Quando as atividades planejadas serão desenvolvidas.</w:t>
            </w:r>
          </w:p>
          <w:p w:rsidR="000C7FD9" w:rsidRPr="000C7FD9" w:rsidRDefault="000C7FD9" w:rsidP="00574E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574E44" w:rsidTr="0057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FD9" w:rsidRDefault="000C7FD9" w:rsidP="00574E44"/>
          <w:p w:rsidR="00574E44" w:rsidRDefault="00574E44" w:rsidP="00574E44">
            <w:pPr>
              <w:rPr>
                <w:b w:val="0"/>
                <w:bCs w:val="0"/>
              </w:rPr>
            </w:pPr>
            <w:r>
              <w:t>1.1.2</w:t>
            </w:r>
          </w:p>
          <w:p w:rsidR="00574E44" w:rsidRPr="00574E44" w:rsidRDefault="00574E44" w:rsidP="00574E44"/>
        </w:tc>
        <w:tc>
          <w:tcPr>
            <w:tcW w:w="3020" w:type="dxa"/>
          </w:tcPr>
          <w:p w:rsidR="000C7FD9" w:rsidRDefault="000C7FD9" w:rsidP="00574E44">
            <w:pPr>
              <w:ind w:left="11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74E44" w:rsidRDefault="00574E44" w:rsidP="006F0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t>Documentos de Requisitos</w:t>
            </w:r>
          </w:p>
          <w:p w:rsidR="00574E44" w:rsidRPr="00574E44" w:rsidRDefault="00574E44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700" w:type="dxa"/>
          </w:tcPr>
          <w:p w:rsidR="000C7FD9" w:rsidRDefault="000C7FD9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</w:p>
          <w:p w:rsidR="00574E44" w:rsidRPr="000C7FD9" w:rsidRDefault="00574E44" w:rsidP="00574E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Serão descritos os requisitos solicitados pelo cliente.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4E44" w:rsidRDefault="00574E44" w:rsidP="00574E44">
            <w:pPr>
              <w:ind w:left="108"/>
            </w:pPr>
          </w:p>
          <w:p w:rsidR="000C7FD9" w:rsidRDefault="000C7FD9" w:rsidP="000C7FD9">
            <w:r>
              <w:t>1.1.3</w:t>
            </w:r>
          </w:p>
          <w:p w:rsidR="000C7FD9" w:rsidRPr="00574E44" w:rsidRDefault="000C7FD9" w:rsidP="00574E44">
            <w:pPr>
              <w:ind w:left="108"/>
            </w:pPr>
          </w:p>
        </w:tc>
        <w:tc>
          <w:tcPr>
            <w:tcW w:w="3020" w:type="dxa"/>
          </w:tcPr>
          <w:p w:rsidR="006F060B" w:rsidRDefault="006F060B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Documento de Testes</w:t>
            </w:r>
          </w:p>
        </w:tc>
        <w:tc>
          <w:tcPr>
            <w:tcW w:w="5700" w:type="dxa"/>
          </w:tcPr>
          <w:p w:rsidR="00574E44" w:rsidRDefault="00574E44" w:rsidP="00574E44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0C7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Serão descritos os testes realizados para garantir a funcionalidade do sistema.</w:t>
            </w:r>
          </w:p>
        </w:tc>
      </w:tr>
      <w:tr w:rsidR="00574E44" w:rsidTr="00574E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FD9" w:rsidRDefault="000C7FD9" w:rsidP="00574E44">
            <w:pPr>
              <w:ind w:left="108"/>
            </w:pPr>
          </w:p>
          <w:p w:rsidR="00574E44" w:rsidRDefault="000C7FD9" w:rsidP="000C7FD9">
            <w:r>
              <w:t>1.2</w:t>
            </w:r>
          </w:p>
          <w:p w:rsidR="000C7FD9" w:rsidRPr="00574E44" w:rsidRDefault="000C7FD9" w:rsidP="00574E44">
            <w:pPr>
              <w:ind w:left="108"/>
            </w:pPr>
          </w:p>
        </w:tc>
        <w:tc>
          <w:tcPr>
            <w:tcW w:w="3020" w:type="dxa"/>
          </w:tcPr>
          <w:p w:rsidR="006F060B" w:rsidRDefault="006F060B" w:rsidP="006F0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6F06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Execução</w:t>
            </w:r>
          </w:p>
        </w:tc>
        <w:tc>
          <w:tcPr>
            <w:tcW w:w="5700" w:type="dxa"/>
          </w:tcPr>
          <w:p w:rsidR="00574E44" w:rsidRDefault="00574E44" w:rsidP="00574E44">
            <w:pPr>
              <w:ind w:left="10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0C7F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Execução dos teste</w:t>
            </w:r>
            <w:r w:rsidR="006F060B">
              <w:rPr>
                <w:bCs/>
              </w:rPr>
              <w:t>s</w:t>
            </w:r>
            <w:r w:rsidRPr="000C7FD9">
              <w:rPr>
                <w:bCs/>
              </w:rPr>
              <w:t>.</w:t>
            </w:r>
          </w:p>
        </w:tc>
      </w:tr>
      <w:tr w:rsidR="00574E44" w:rsidTr="00574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C7FD9" w:rsidRDefault="000C7FD9" w:rsidP="000C7FD9"/>
          <w:p w:rsidR="00574E44" w:rsidRDefault="000C7FD9" w:rsidP="000C7FD9">
            <w:r>
              <w:t>1.3</w:t>
            </w:r>
          </w:p>
          <w:p w:rsidR="000C7FD9" w:rsidRPr="00574E44" w:rsidRDefault="000C7FD9" w:rsidP="000C7FD9"/>
        </w:tc>
        <w:tc>
          <w:tcPr>
            <w:tcW w:w="3020" w:type="dxa"/>
          </w:tcPr>
          <w:p w:rsidR="006F060B" w:rsidRDefault="006F060B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574E44" w:rsidRPr="000C7FD9" w:rsidRDefault="000C7FD9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C7FD9">
              <w:rPr>
                <w:bCs/>
              </w:rPr>
              <w:t>Entrega</w:t>
            </w:r>
          </w:p>
        </w:tc>
        <w:tc>
          <w:tcPr>
            <w:tcW w:w="5700" w:type="dxa"/>
          </w:tcPr>
          <w:p w:rsidR="00574E44" w:rsidRDefault="00574E44" w:rsidP="00574E44">
            <w:pPr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:rsidR="000C7FD9" w:rsidRPr="000C7FD9" w:rsidRDefault="000C7FD9" w:rsidP="006F0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Os prazos de entrega do sistema todo ou das versões.</w:t>
            </w:r>
          </w:p>
        </w:tc>
      </w:tr>
    </w:tbl>
    <w:p w:rsidR="00C11331" w:rsidRPr="00A32F60" w:rsidRDefault="00C11331">
      <w:pPr>
        <w:pStyle w:val="Ttulo1"/>
      </w:pPr>
      <w:bookmarkStart w:id="4" w:name="__RefHeading__3_197094053"/>
      <w:bookmarkStart w:id="5" w:name="_Toc356287098"/>
      <w:bookmarkEnd w:id="4"/>
      <w:r w:rsidRPr="00A32F60">
        <w:t>Organização do Projeto</w:t>
      </w:r>
      <w:bookmarkEnd w:id="5"/>
    </w:p>
    <w:p w:rsidR="00A60D52" w:rsidRPr="00A32F60" w:rsidRDefault="00A60D52" w:rsidP="00A60D52">
      <w:pPr>
        <w:pStyle w:val="Ttulo2"/>
      </w:pPr>
      <w:bookmarkStart w:id="6" w:name="_Toc356287099"/>
      <w:r w:rsidRPr="00A32F60">
        <w:t>Organograma</w:t>
      </w:r>
      <w:bookmarkEnd w:id="6"/>
    </w:p>
    <w:p w:rsidR="00162A90" w:rsidRPr="00A32F60" w:rsidRDefault="00162A90">
      <w:pPr>
        <w:suppressAutoHyphens w:val="0"/>
        <w:kinsoku/>
        <w:rPr>
          <w:noProof/>
          <w:lang w:eastAsia="pt-BR"/>
        </w:rPr>
      </w:pPr>
    </w:p>
    <w:p w:rsidR="00162A90" w:rsidRPr="00A32F60" w:rsidRDefault="00162A90">
      <w:pPr>
        <w:suppressAutoHyphens w:val="0"/>
        <w:kinsoku/>
        <w:rPr>
          <w:noProof/>
          <w:lang w:eastAsia="pt-BR"/>
        </w:rPr>
      </w:pPr>
    </w:p>
    <w:p w:rsidR="00A60D52" w:rsidRPr="00A32F60" w:rsidRDefault="00162A90" w:rsidP="00A60D52">
      <w:r w:rsidRPr="00A32F60">
        <w:rPr>
          <w:noProof/>
          <w:lang w:eastAsia="pt-BR"/>
        </w:rPr>
        <w:drawing>
          <wp:inline distT="0" distB="0" distL="0" distR="0">
            <wp:extent cx="6039293" cy="2955851"/>
            <wp:effectExtent l="0" t="0" r="0" b="0"/>
            <wp:docPr id="45" name="Diagrama 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92746" w:rsidRPr="00A32F60" w:rsidRDefault="00F92746" w:rsidP="00F92746">
      <w:pPr>
        <w:pStyle w:val="Ttulo2"/>
      </w:pPr>
      <w:bookmarkStart w:id="7" w:name="_Ref343764285"/>
      <w:bookmarkStart w:id="8" w:name="_Toc356287100"/>
      <w:r w:rsidRPr="00A32F60">
        <w:lastRenderedPageBreak/>
        <w:t>Papéis e Responsabilidades</w:t>
      </w:r>
      <w:bookmarkEnd w:id="7"/>
      <w:bookmarkEnd w:id="8"/>
    </w:p>
    <w:tbl>
      <w:tblPr>
        <w:tblStyle w:val="SombreamentoMdio1-nfase2"/>
        <w:tblW w:w="5123" w:type="pct"/>
        <w:tblLayout w:type="fixed"/>
        <w:tblLook w:val="0620" w:firstRow="1" w:lastRow="0" w:firstColumn="0" w:lastColumn="0" w:noHBand="1" w:noVBand="1"/>
      </w:tblPr>
      <w:tblGrid>
        <w:gridCol w:w="1672"/>
        <w:gridCol w:w="1699"/>
        <w:gridCol w:w="3540"/>
        <w:gridCol w:w="2923"/>
      </w:tblGrid>
      <w:tr w:rsidR="00C5045A" w:rsidRPr="004E375A" w:rsidTr="00B57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pct"/>
          </w:tcPr>
          <w:p w:rsidR="00F92746" w:rsidRPr="004E375A" w:rsidRDefault="00F92746" w:rsidP="00B57C62">
            <w:pPr>
              <w:pStyle w:val="InfoBlue"/>
              <w:snapToGrid w:val="0"/>
              <w:jc w:val="center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4E375A">
              <w:rPr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864" w:type="pct"/>
          </w:tcPr>
          <w:p w:rsidR="00F92746" w:rsidRPr="004E375A" w:rsidRDefault="00B57C62" w:rsidP="00B57C62">
            <w:pPr>
              <w:pStyle w:val="InfoBlue"/>
              <w:snapToGrid w:val="0"/>
              <w:jc w:val="left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          </w:t>
            </w:r>
            <w:r w:rsidR="00F92746" w:rsidRPr="004E375A">
              <w:rPr>
                <w:color w:val="FFFFFF" w:themeColor="background1"/>
                <w:sz w:val="16"/>
                <w:szCs w:val="16"/>
              </w:rPr>
              <w:t>Papel</w:t>
            </w:r>
          </w:p>
        </w:tc>
        <w:tc>
          <w:tcPr>
            <w:tcW w:w="1800" w:type="pct"/>
          </w:tcPr>
          <w:p w:rsidR="00F92746" w:rsidRPr="004E375A" w:rsidRDefault="00F92746" w:rsidP="00B57C62">
            <w:pPr>
              <w:pStyle w:val="InfoBlue"/>
              <w:snapToGrid w:val="0"/>
              <w:jc w:val="center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4E375A">
              <w:rPr>
                <w:color w:val="FFFFFF" w:themeColor="background1"/>
                <w:sz w:val="16"/>
                <w:szCs w:val="16"/>
              </w:rPr>
              <w:t>Responsabilidade</w:t>
            </w:r>
          </w:p>
        </w:tc>
        <w:tc>
          <w:tcPr>
            <w:tcW w:w="1486" w:type="pct"/>
          </w:tcPr>
          <w:p w:rsidR="00F92746" w:rsidRPr="004E375A" w:rsidRDefault="00F92746" w:rsidP="00B57C62">
            <w:pPr>
              <w:pStyle w:val="InfoBlue"/>
              <w:snapToGrid w:val="0"/>
              <w:jc w:val="center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4E375A">
              <w:rPr>
                <w:color w:val="FFFFFF" w:themeColor="background1"/>
                <w:sz w:val="16"/>
                <w:szCs w:val="16"/>
              </w:rPr>
              <w:t>Contato</w:t>
            </w:r>
          </w:p>
        </w:tc>
      </w:tr>
      <w:tr w:rsidR="00B57C62" w:rsidRPr="004E375A" w:rsidTr="00B57C62">
        <w:tc>
          <w:tcPr>
            <w:tcW w:w="850" w:type="pct"/>
          </w:tcPr>
          <w:p w:rsidR="004E375A" w:rsidRPr="009014B1" w:rsidRDefault="00C5045A" w:rsidP="009014B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Douglas Lacerda</w:t>
            </w:r>
          </w:p>
        </w:tc>
        <w:tc>
          <w:tcPr>
            <w:tcW w:w="864" w:type="pct"/>
          </w:tcPr>
          <w:p w:rsidR="00F92746" w:rsidRPr="004E375A" w:rsidRDefault="00F92746" w:rsidP="00477E07">
            <w:pPr>
              <w:pStyle w:val="InfoBlue"/>
              <w:snapToGrid w:val="0"/>
              <w:jc w:val="left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Gerente de projetos</w:t>
            </w:r>
          </w:p>
        </w:tc>
        <w:tc>
          <w:tcPr>
            <w:tcW w:w="1800" w:type="pct"/>
          </w:tcPr>
          <w:p w:rsidR="00F92746" w:rsidRPr="004E375A" w:rsidRDefault="00F92746" w:rsidP="000C5F7D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Planejar projeto</w:t>
            </w:r>
          </w:p>
          <w:p w:rsidR="00F92746" w:rsidRPr="004E375A" w:rsidRDefault="00F92746" w:rsidP="000C5F7D">
            <w:pPr>
              <w:pStyle w:val="PargrafodaLista"/>
              <w:numPr>
                <w:ilvl w:val="0"/>
                <w:numId w:val="16"/>
              </w:numPr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Realizar acompanhamento de status do projeto (Prazo, Escopo, Custo e Riscos</w:t>
            </w:r>
            <w:proofErr w:type="gramStart"/>
            <w:r w:rsidRPr="004E375A">
              <w:rPr>
                <w:sz w:val="16"/>
                <w:szCs w:val="16"/>
              </w:rPr>
              <w:t>)</w:t>
            </w:r>
            <w:proofErr w:type="gramEnd"/>
          </w:p>
          <w:p w:rsidR="00F92746" w:rsidRPr="004E375A" w:rsidRDefault="00F92746" w:rsidP="000C4DAE">
            <w:pPr>
              <w:pStyle w:val="PargrafodaLista"/>
              <w:numPr>
                <w:ilvl w:val="0"/>
                <w:numId w:val="16"/>
              </w:numPr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 xml:space="preserve">Realizar reunião diária com o </w:t>
            </w:r>
            <w:r w:rsidR="000C4DAE">
              <w:rPr>
                <w:sz w:val="16"/>
                <w:szCs w:val="16"/>
              </w:rPr>
              <w:t>PO (</w:t>
            </w:r>
            <w:proofErr w:type="spellStart"/>
            <w:r w:rsidR="000C4DAE">
              <w:rPr>
                <w:sz w:val="16"/>
                <w:szCs w:val="16"/>
              </w:rPr>
              <w:t>Product</w:t>
            </w:r>
            <w:proofErr w:type="spellEnd"/>
            <w:r w:rsidR="000C4DAE">
              <w:rPr>
                <w:sz w:val="16"/>
                <w:szCs w:val="16"/>
              </w:rPr>
              <w:t xml:space="preserve"> </w:t>
            </w:r>
            <w:proofErr w:type="spellStart"/>
            <w:r w:rsidR="000C4DAE">
              <w:rPr>
                <w:sz w:val="16"/>
                <w:szCs w:val="16"/>
              </w:rPr>
              <w:t>Owner</w:t>
            </w:r>
            <w:proofErr w:type="spellEnd"/>
            <w:r w:rsidR="000C4DAE">
              <w:rPr>
                <w:sz w:val="16"/>
                <w:szCs w:val="16"/>
              </w:rPr>
              <w:t>)</w:t>
            </w:r>
            <w:r w:rsidRPr="004E375A">
              <w:rPr>
                <w:sz w:val="16"/>
                <w:szCs w:val="16"/>
              </w:rPr>
              <w:t xml:space="preserve"> e </w:t>
            </w:r>
            <w:r w:rsidR="00C5045A">
              <w:rPr>
                <w:sz w:val="16"/>
                <w:szCs w:val="16"/>
              </w:rPr>
              <w:t xml:space="preserve">o time (Daily </w:t>
            </w:r>
            <w:proofErr w:type="gramStart"/>
            <w:r w:rsidR="00C5045A">
              <w:rPr>
                <w:sz w:val="16"/>
                <w:szCs w:val="16"/>
              </w:rPr>
              <w:t>Meeting</w:t>
            </w:r>
            <w:proofErr w:type="gramEnd"/>
            <w:r w:rsidR="000C4DAE">
              <w:rPr>
                <w:sz w:val="16"/>
                <w:szCs w:val="16"/>
              </w:rPr>
              <w:t>)</w:t>
            </w:r>
          </w:p>
        </w:tc>
        <w:tc>
          <w:tcPr>
            <w:tcW w:w="1486" w:type="pct"/>
          </w:tcPr>
          <w:p w:rsidR="004E375A" w:rsidRPr="004E375A" w:rsidRDefault="004E375A" w:rsidP="00C35C16">
            <w:pPr>
              <w:ind w:left="-113"/>
            </w:pPr>
          </w:p>
        </w:tc>
      </w:tr>
      <w:tr w:rsidR="00B57C62" w:rsidRPr="004E375A" w:rsidTr="00B57C62">
        <w:tc>
          <w:tcPr>
            <w:tcW w:w="850" w:type="pct"/>
          </w:tcPr>
          <w:p w:rsidR="00F92746" w:rsidRPr="004E375A" w:rsidRDefault="00C5045A" w:rsidP="000C5F7D">
            <w:pPr>
              <w:pStyle w:val="InfoBlue"/>
              <w:snapToGrid w:val="0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Francisco Antonio</w:t>
            </w:r>
          </w:p>
        </w:tc>
        <w:tc>
          <w:tcPr>
            <w:tcW w:w="864" w:type="pct"/>
          </w:tcPr>
          <w:p w:rsidR="00F92746" w:rsidRPr="004E375A" w:rsidRDefault="00F92746" w:rsidP="000C5F7D">
            <w:pPr>
              <w:pStyle w:val="InfoBlue"/>
              <w:snapToGrid w:val="0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Desenvolvedor</w:t>
            </w:r>
          </w:p>
        </w:tc>
        <w:tc>
          <w:tcPr>
            <w:tcW w:w="1800" w:type="pct"/>
          </w:tcPr>
          <w:p w:rsidR="00F92746" w:rsidRPr="004E375A" w:rsidRDefault="00F92746" w:rsidP="000C4DAE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 xml:space="preserve">Especificar, desenvolver e testar </w:t>
            </w:r>
            <w:r w:rsidR="000C4DAE">
              <w:rPr>
                <w:sz w:val="16"/>
                <w:szCs w:val="16"/>
              </w:rPr>
              <w:t>código que atenda aos itens da Sprint</w:t>
            </w:r>
            <w:r w:rsidRPr="004E375A">
              <w:rPr>
                <w:sz w:val="16"/>
                <w:szCs w:val="16"/>
              </w:rPr>
              <w:t>.</w:t>
            </w:r>
          </w:p>
        </w:tc>
        <w:tc>
          <w:tcPr>
            <w:tcW w:w="1486" w:type="pct"/>
          </w:tcPr>
          <w:p w:rsidR="00D62DD3" w:rsidRPr="004E375A" w:rsidRDefault="00D62DD3" w:rsidP="009E2F6A">
            <w:pPr>
              <w:ind w:left="-113"/>
              <w:rPr>
                <w:sz w:val="16"/>
                <w:szCs w:val="16"/>
              </w:rPr>
            </w:pPr>
          </w:p>
        </w:tc>
      </w:tr>
      <w:tr w:rsidR="00B57C62" w:rsidRPr="004E375A" w:rsidTr="00B57C62">
        <w:tc>
          <w:tcPr>
            <w:tcW w:w="850" w:type="pct"/>
          </w:tcPr>
          <w:p w:rsidR="00C8174A" w:rsidRPr="004E375A" w:rsidRDefault="00C5045A" w:rsidP="009923C0">
            <w:pPr>
              <w:pStyle w:val="InfoBlue"/>
              <w:snapToGrid w:val="0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João </w:t>
            </w:r>
            <w:proofErr w:type="spellStart"/>
            <w:r>
              <w:rPr>
                <w:b/>
                <w:bCs/>
                <w:sz w:val="16"/>
                <w:szCs w:val="16"/>
              </w:rPr>
              <w:t>Eymard</w:t>
            </w:r>
            <w:proofErr w:type="spellEnd"/>
          </w:p>
        </w:tc>
        <w:tc>
          <w:tcPr>
            <w:tcW w:w="864" w:type="pct"/>
          </w:tcPr>
          <w:p w:rsidR="00C8174A" w:rsidRPr="004E375A" w:rsidRDefault="00C8174A" w:rsidP="009923C0">
            <w:pPr>
              <w:pStyle w:val="InfoBlue"/>
              <w:snapToGrid w:val="0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>Desenvolvedor</w:t>
            </w:r>
          </w:p>
        </w:tc>
        <w:tc>
          <w:tcPr>
            <w:tcW w:w="1800" w:type="pct"/>
          </w:tcPr>
          <w:p w:rsidR="00C8174A" w:rsidRPr="004E375A" w:rsidRDefault="00C8174A" w:rsidP="009923C0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 w:rsidRPr="004E375A">
              <w:rPr>
                <w:sz w:val="16"/>
                <w:szCs w:val="16"/>
              </w:rPr>
              <w:t xml:space="preserve">Especificar, desenvolver e testar </w:t>
            </w:r>
            <w:r>
              <w:rPr>
                <w:sz w:val="16"/>
                <w:szCs w:val="16"/>
              </w:rPr>
              <w:t>código que atenda aos itens da Sprint</w:t>
            </w:r>
            <w:r w:rsidRPr="004E375A">
              <w:rPr>
                <w:sz w:val="16"/>
                <w:szCs w:val="16"/>
              </w:rPr>
              <w:t>.</w:t>
            </w:r>
          </w:p>
        </w:tc>
        <w:tc>
          <w:tcPr>
            <w:tcW w:w="1486" w:type="pct"/>
          </w:tcPr>
          <w:p w:rsidR="00C8174A" w:rsidRPr="004E375A" w:rsidRDefault="00C8174A" w:rsidP="009923C0">
            <w:pPr>
              <w:ind w:left="-113"/>
              <w:rPr>
                <w:sz w:val="16"/>
                <w:szCs w:val="16"/>
              </w:rPr>
            </w:pPr>
          </w:p>
        </w:tc>
      </w:tr>
      <w:tr w:rsidR="00B57C62" w:rsidRPr="004E375A" w:rsidTr="00B57C62">
        <w:tc>
          <w:tcPr>
            <w:tcW w:w="850" w:type="pct"/>
          </w:tcPr>
          <w:p w:rsidR="00C5045A" w:rsidRDefault="00C5045A" w:rsidP="009923C0">
            <w:pPr>
              <w:pStyle w:val="InfoBlue"/>
              <w:snapToGrid w:val="0"/>
              <w:ind w:left="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Cícero </w:t>
            </w:r>
            <w:proofErr w:type="spellStart"/>
            <w:r>
              <w:rPr>
                <w:b/>
                <w:bCs/>
                <w:sz w:val="16"/>
                <w:szCs w:val="16"/>
              </w:rPr>
              <w:t>Akiles</w:t>
            </w:r>
            <w:proofErr w:type="spellEnd"/>
          </w:p>
        </w:tc>
        <w:tc>
          <w:tcPr>
            <w:tcW w:w="864" w:type="pct"/>
          </w:tcPr>
          <w:p w:rsidR="00C5045A" w:rsidRPr="004E375A" w:rsidRDefault="00C5045A" w:rsidP="009923C0">
            <w:pPr>
              <w:pStyle w:val="InfoBlue"/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Analista de testes</w:t>
            </w:r>
          </w:p>
        </w:tc>
        <w:tc>
          <w:tcPr>
            <w:tcW w:w="1800" w:type="pct"/>
          </w:tcPr>
          <w:p w:rsidR="00C5045A" w:rsidRPr="004E375A" w:rsidRDefault="00C5045A" w:rsidP="009D5FEF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Definir plano de testes</w:t>
            </w:r>
          </w:p>
          <w:p w:rsidR="00C5045A" w:rsidRPr="004E375A" w:rsidRDefault="00C5045A" w:rsidP="009923C0">
            <w:pPr>
              <w:pStyle w:val="InfoBlue"/>
              <w:numPr>
                <w:ilvl w:val="0"/>
                <w:numId w:val="16"/>
              </w:numPr>
              <w:snapToGrid w:val="0"/>
              <w:ind w:left="271" w:hanging="142"/>
              <w:rPr>
                <w:sz w:val="16"/>
                <w:szCs w:val="16"/>
              </w:rPr>
            </w:pPr>
            <w:r>
              <w:rPr>
                <w:iCs w:val="0"/>
                <w:sz w:val="16"/>
                <w:szCs w:val="16"/>
              </w:rPr>
              <w:t xml:space="preserve">Realizar </w:t>
            </w:r>
            <w:r>
              <w:rPr>
                <w:i/>
                <w:iCs w:val="0"/>
                <w:sz w:val="16"/>
                <w:szCs w:val="16"/>
              </w:rPr>
              <w:t xml:space="preserve">e </w:t>
            </w:r>
            <w:r>
              <w:rPr>
                <w:iCs w:val="0"/>
                <w:sz w:val="16"/>
                <w:szCs w:val="16"/>
              </w:rPr>
              <w:t>relatar os resultados dos testes</w:t>
            </w:r>
          </w:p>
        </w:tc>
        <w:tc>
          <w:tcPr>
            <w:tcW w:w="1486" w:type="pct"/>
          </w:tcPr>
          <w:p w:rsidR="00C5045A" w:rsidRDefault="00B57C62" w:rsidP="009923C0">
            <w:pPr>
              <w:ind w:left="-11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facebook.com/</w:t>
            </w:r>
            <w:proofErr w:type="gramStart"/>
            <w:r>
              <w:rPr>
                <w:sz w:val="16"/>
                <w:szCs w:val="16"/>
              </w:rPr>
              <w:t>cicero.</w:t>
            </w:r>
            <w:proofErr w:type="gramEnd"/>
            <w:r>
              <w:rPr>
                <w:sz w:val="16"/>
                <w:szCs w:val="16"/>
              </w:rPr>
              <w:t>akiles.12</w:t>
            </w:r>
          </w:p>
        </w:tc>
      </w:tr>
    </w:tbl>
    <w:p w:rsidR="00F92746" w:rsidRDefault="00F92746" w:rsidP="00F92746">
      <w:pPr>
        <w:rPr>
          <w:highlight w:val="yellow"/>
        </w:rPr>
      </w:pPr>
    </w:p>
    <w:p w:rsidR="005D17AE" w:rsidRDefault="005D17AE" w:rsidP="00F92746">
      <w:pPr>
        <w:rPr>
          <w:highlight w:val="yellow"/>
        </w:rPr>
      </w:pPr>
    </w:p>
    <w:p w:rsidR="005D17AE" w:rsidRDefault="005D17AE" w:rsidP="00F92746">
      <w:pPr>
        <w:rPr>
          <w:highlight w:val="yellow"/>
        </w:rPr>
      </w:pPr>
    </w:p>
    <w:p w:rsidR="005D17AE" w:rsidRDefault="005D17AE" w:rsidP="00F92746">
      <w:pPr>
        <w:rPr>
          <w:highlight w:val="yellow"/>
        </w:rPr>
      </w:pPr>
    </w:p>
    <w:p w:rsidR="005D17AE" w:rsidRPr="00A32F60" w:rsidRDefault="005D17AE" w:rsidP="00F92746">
      <w:pPr>
        <w:rPr>
          <w:highlight w:val="yellow"/>
        </w:rPr>
      </w:pPr>
    </w:p>
    <w:p w:rsidR="00C11331" w:rsidRPr="00A32F60" w:rsidRDefault="00CB4FAF" w:rsidP="004372C0">
      <w:pPr>
        <w:pStyle w:val="Ttulo2"/>
      </w:pPr>
      <w:bookmarkStart w:id="9" w:name="_Toc356287101"/>
      <w:r w:rsidRPr="00A32F60">
        <w:t>Plano de comunicação</w:t>
      </w:r>
      <w:bookmarkEnd w:id="9"/>
    </w:p>
    <w:tbl>
      <w:tblPr>
        <w:tblStyle w:val="ListaClara-nfase2"/>
        <w:tblW w:w="5089" w:type="pct"/>
        <w:tblLayout w:type="fixed"/>
        <w:tblLook w:val="04A0" w:firstRow="1" w:lastRow="0" w:firstColumn="1" w:lastColumn="0" w:noHBand="0" w:noVBand="1"/>
      </w:tblPr>
      <w:tblGrid>
        <w:gridCol w:w="1615"/>
        <w:gridCol w:w="1469"/>
        <w:gridCol w:w="993"/>
        <w:gridCol w:w="143"/>
        <w:gridCol w:w="1559"/>
        <w:gridCol w:w="1276"/>
        <w:gridCol w:w="1643"/>
        <w:gridCol w:w="1071"/>
      </w:tblGrid>
      <w:tr w:rsidR="008F09A7" w:rsidRPr="00A32F60" w:rsidTr="00F85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Informação ou mensagem</w:t>
            </w:r>
          </w:p>
        </w:tc>
        <w:tc>
          <w:tcPr>
            <w:tcW w:w="752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Responsável</w:t>
            </w:r>
          </w:p>
        </w:tc>
        <w:tc>
          <w:tcPr>
            <w:tcW w:w="508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Meio </w:t>
            </w:r>
          </w:p>
        </w:tc>
        <w:tc>
          <w:tcPr>
            <w:tcW w:w="871" w:type="pct"/>
            <w:gridSpan w:val="2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Detalhe da informação</w:t>
            </w:r>
          </w:p>
        </w:tc>
        <w:tc>
          <w:tcPr>
            <w:tcW w:w="653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proofErr w:type="spellStart"/>
            <w:r w:rsidRPr="00A32F60">
              <w:rPr>
                <w:rFonts w:eastAsia="Times New Roman"/>
                <w:sz w:val="16"/>
                <w:szCs w:val="16"/>
                <w:lang w:eastAsia="en-US"/>
              </w:rPr>
              <w:t>Freqüência</w:t>
            </w:r>
            <w:proofErr w:type="spellEnd"/>
          </w:p>
        </w:tc>
        <w:tc>
          <w:tcPr>
            <w:tcW w:w="841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Resultado esperado</w:t>
            </w:r>
          </w:p>
        </w:tc>
        <w:tc>
          <w:tcPr>
            <w:tcW w:w="548" w:type="pct"/>
            <w:hideMark/>
          </w:tcPr>
          <w:p w:rsidR="008F09A7" w:rsidRPr="00A32F60" w:rsidRDefault="008F09A7" w:rsidP="009D1A43">
            <w:pPr>
              <w:suppressAutoHyphens w:val="0"/>
              <w:kinsoku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>Envolvidos</w:t>
            </w:r>
          </w:p>
        </w:tc>
      </w:tr>
      <w:tr w:rsidR="008F09A7" w:rsidRPr="00A32F60" w:rsidTr="00F85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  <w:hideMark/>
          </w:tcPr>
          <w:p w:rsidR="008F09A7" w:rsidRPr="00A32F60" w:rsidRDefault="0000582E" w:rsidP="0000582E">
            <w:pPr>
              <w:suppressAutoHyphens w:val="0"/>
              <w:kinsoku/>
              <w:jc w:val="center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Sprint </w:t>
            </w: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Review</w:t>
            </w:r>
            <w:proofErr w:type="spellEnd"/>
          </w:p>
        </w:tc>
        <w:tc>
          <w:tcPr>
            <w:tcW w:w="752" w:type="pct"/>
            <w:hideMark/>
          </w:tcPr>
          <w:p w:rsidR="008F09A7" w:rsidRPr="00A32F60" w:rsidRDefault="0000582E" w:rsidP="00D12348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Scrum</w:t>
            </w:r>
            <w:proofErr w:type="spellEnd"/>
            <w:r>
              <w:rPr>
                <w:rFonts w:eastAsia="Times New Roman"/>
                <w:sz w:val="16"/>
                <w:szCs w:val="16"/>
                <w:lang w:eastAsia="en-US"/>
              </w:rPr>
              <w:t xml:space="preserve"> Master</w:t>
            </w:r>
          </w:p>
        </w:tc>
        <w:tc>
          <w:tcPr>
            <w:tcW w:w="581" w:type="pct"/>
            <w:gridSpan w:val="2"/>
            <w:hideMark/>
          </w:tcPr>
          <w:p w:rsidR="008F09A7" w:rsidRPr="00A32F60" w:rsidRDefault="00B57C62" w:rsidP="00D12348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Conferência</w:t>
            </w:r>
          </w:p>
        </w:tc>
        <w:tc>
          <w:tcPr>
            <w:tcW w:w="798" w:type="pct"/>
            <w:hideMark/>
          </w:tcPr>
          <w:p w:rsidR="008F09A7" w:rsidRPr="00A32F60" w:rsidRDefault="004C0802" w:rsidP="009D1A43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Nova versão do produto adicionando valor para o cliente</w:t>
            </w:r>
          </w:p>
        </w:tc>
        <w:tc>
          <w:tcPr>
            <w:tcW w:w="653" w:type="pct"/>
            <w:hideMark/>
          </w:tcPr>
          <w:p w:rsidR="008F09A7" w:rsidRPr="00A32F60" w:rsidRDefault="0000582E" w:rsidP="00DF48BC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Ao fim de cada Sprint</w:t>
            </w:r>
            <w:r w:rsidR="00DF48BC">
              <w:rPr>
                <w:rFonts w:eastAsia="Times New Roman"/>
                <w:sz w:val="16"/>
                <w:szCs w:val="16"/>
                <w:lang w:eastAsia="en-US"/>
              </w:rPr>
              <w:br/>
            </w:r>
            <w:r>
              <w:rPr>
                <w:rFonts w:eastAsia="Times New Roman"/>
                <w:sz w:val="16"/>
                <w:szCs w:val="16"/>
                <w:lang w:eastAsia="en-US"/>
              </w:rPr>
              <w:t>(</w:t>
            </w:r>
            <w:r w:rsidR="00DF48BC" w:rsidRPr="00DF48BC">
              <w:rPr>
                <w:rFonts w:eastAsia="Times New Roman"/>
                <w:sz w:val="16"/>
                <w:szCs w:val="16"/>
                <w:lang w:eastAsia="en-US"/>
              </w:rPr>
              <w:t>a cada 2 semanas</w:t>
            </w:r>
            <w:r w:rsidRPr="00DF48BC">
              <w:rPr>
                <w:rFonts w:eastAsia="Times New Roman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841" w:type="pct"/>
            <w:hideMark/>
          </w:tcPr>
          <w:p w:rsidR="008F09A7" w:rsidRPr="00A32F60" w:rsidRDefault="00D12348" w:rsidP="006925C3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Status </w:t>
            </w:r>
            <w:proofErr w:type="spellStart"/>
            <w:r w:rsidRPr="00A32F60">
              <w:rPr>
                <w:rFonts w:eastAsia="Times New Roman"/>
                <w:sz w:val="16"/>
                <w:szCs w:val="16"/>
                <w:lang w:eastAsia="en-US"/>
              </w:rPr>
              <w:t>report</w:t>
            </w:r>
            <w:proofErr w:type="spellEnd"/>
            <w:r w:rsidR="008F09A7"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 ela</w:t>
            </w:r>
            <w:r w:rsidR="006925C3" w:rsidRPr="00A32F60">
              <w:rPr>
                <w:rFonts w:eastAsia="Times New Roman"/>
                <w:sz w:val="16"/>
                <w:szCs w:val="16"/>
                <w:lang w:eastAsia="en-US"/>
              </w:rPr>
              <w:t>borado e enviado para o Gerente de Unidade</w:t>
            </w:r>
          </w:p>
        </w:tc>
        <w:tc>
          <w:tcPr>
            <w:tcW w:w="548" w:type="pct"/>
            <w:hideMark/>
          </w:tcPr>
          <w:p w:rsidR="008F09A7" w:rsidRPr="00A32F60" w:rsidRDefault="0000582E" w:rsidP="009D1A43">
            <w:pPr>
              <w:suppressAutoHyphens w:val="0"/>
              <w:kinsoku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Scrum</w:t>
            </w:r>
            <w:proofErr w:type="spellEnd"/>
            <w:r>
              <w:rPr>
                <w:rFonts w:eastAsia="Times New Roman"/>
                <w:sz w:val="16"/>
                <w:szCs w:val="16"/>
                <w:lang w:eastAsia="en-US"/>
              </w:rPr>
              <w:t xml:space="preserve"> Master, Time e </w:t>
            </w:r>
            <w:proofErr w:type="gramStart"/>
            <w:r>
              <w:rPr>
                <w:rFonts w:eastAsia="Times New Roman"/>
                <w:sz w:val="16"/>
                <w:szCs w:val="16"/>
                <w:lang w:eastAsia="en-US"/>
              </w:rPr>
              <w:t>PO</w:t>
            </w:r>
            <w:proofErr w:type="gramEnd"/>
          </w:p>
        </w:tc>
      </w:tr>
      <w:tr w:rsidR="00F75E5E" w:rsidRPr="00A32F60" w:rsidTr="00F853D6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7" w:type="pct"/>
          </w:tcPr>
          <w:p w:rsidR="00F75E5E" w:rsidRPr="00A32F60" w:rsidRDefault="0000582E" w:rsidP="009D1A43">
            <w:pPr>
              <w:suppressAutoHyphens w:val="0"/>
              <w:kinsoku/>
              <w:jc w:val="center"/>
              <w:rPr>
                <w:rFonts w:eastAsia="Times New Roman"/>
                <w:b w:val="0"/>
                <w:bCs w:val="0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Daily </w:t>
            </w:r>
            <w:proofErr w:type="gramStart"/>
            <w:r>
              <w:rPr>
                <w:rFonts w:eastAsia="Times New Roman"/>
                <w:sz w:val="16"/>
                <w:szCs w:val="16"/>
                <w:lang w:eastAsia="en-US"/>
              </w:rPr>
              <w:t>Meeting</w:t>
            </w:r>
            <w:proofErr w:type="gramEnd"/>
          </w:p>
        </w:tc>
        <w:tc>
          <w:tcPr>
            <w:tcW w:w="752" w:type="pct"/>
          </w:tcPr>
          <w:p w:rsidR="00F75E5E" w:rsidRPr="00A32F60" w:rsidRDefault="0000582E" w:rsidP="009D1A43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Scrum</w:t>
            </w:r>
            <w:proofErr w:type="spellEnd"/>
            <w:r>
              <w:rPr>
                <w:rFonts w:eastAsia="Times New Roman"/>
                <w:sz w:val="16"/>
                <w:szCs w:val="16"/>
                <w:lang w:eastAsia="en-US"/>
              </w:rPr>
              <w:t xml:space="preserve"> Master</w:t>
            </w:r>
          </w:p>
        </w:tc>
        <w:tc>
          <w:tcPr>
            <w:tcW w:w="581" w:type="pct"/>
            <w:gridSpan w:val="2"/>
          </w:tcPr>
          <w:p w:rsidR="00F75E5E" w:rsidRPr="00A32F60" w:rsidRDefault="0000582E" w:rsidP="009D1A43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/>
                <w:sz w:val="16"/>
                <w:szCs w:val="16"/>
                <w:lang w:eastAsia="en-US"/>
              </w:rPr>
              <w:t>Tele-conferência</w:t>
            </w:r>
            <w:proofErr w:type="spellEnd"/>
          </w:p>
        </w:tc>
        <w:tc>
          <w:tcPr>
            <w:tcW w:w="798" w:type="pct"/>
          </w:tcPr>
          <w:p w:rsidR="00F75E5E" w:rsidRPr="00A32F60" w:rsidRDefault="004C0802" w:rsidP="00B57C62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 xml:space="preserve">Exposição </w:t>
            </w:r>
            <w:r w:rsidR="00B57C62">
              <w:rPr>
                <w:rFonts w:eastAsia="Times New Roman"/>
                <w:sz w:val="16"/>
                <w:szCs w:val="16"/>
                <w:lang w:eastAsia="en-US"/>
              </w:rPr>
              <w:t>o</w:t>
            </w:r>
            <w:r>
              <w:rPr>
                <w:rFonts w:eastAsia="Times New Roman"/>
                <w:sz w:val="16"/>
                <w:szCs w:val="16"/>
                <w:lang w:eastAsia="en-US"/>
              </w:rPr>
              <w:t>ral</w:t>
            </w:r>
          </w:p>
        </w:tc>
        <w:tc>
          <w:tcPr>
            <w:tcW w:w="653" w:type="pct"/>
          </w:tcPr>
          <w:p w:rsidR="00F75E5E" w:rsidRPr="00A32F60" w:rsidRDefault="0000582E" w:rsidP="000C5F7D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Diária</w:t>
            </w:r>
          </w:p>
        </w:tc>
        <w:tc>
          <w:tcPr>
            <w:tcW w:w="841" w:type="pct"/>
          </w:tcPr>
          <w:p w:rsidR="00F75E5E" w:rsidRPr="00A32F60" w:rsidRDefault="0000582E" w:rsidP="000C5F7D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 w:rsidRPr="00A32F60">
              <w:rPr>
                <w:rFonts w:eastAsia="Times New Roman"/>
                <w:sz w:val="16"/>
                <w:szCs w:val="16"/>
                <w:lang w:eastAsia="en-US"/>
              </w:rPr>
              <w:t xml:space="preserve">Lista de ações e atividades no </w:t>
            </w:r>
            <w:proofErr w:type="spellStart"/>
            <w:r w:rsidRPr="00A32F60">
              <w:rPr>
                <w:rFonts w:eastAsia="Times New Roman"/>
                <w:sz w:val="16"/>
                <w:szCs w:val="16"/>
                <w:lang w:eastAsia="en-US"/>
              </w:rPr>
              <w:t>Jira</w:t>
            </w:r>
            <w:proofErr w:type="spellEnd"/>
          </w:p>
        </w:tc>
        <w:tc>
          <w:tcPr>
            <w:tcW w:w="548" w:type="pct"/>
          </w:tcPr>
          <w:p w:rsidR="00F75E5E" w:rsidRPr="00A32F60" w:rsidRDefault="0000582E" w:rsidP="00F75E5E">
            <w:pPr>
              <w:suppressAutoHyphens w:val="0"/>
              <w:kinsoku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16"/>
                <w:szCs w:val="16"/>
                <w:lang w:eastAsia="en-US"/>
              </w:rPr>
            </w:pPr>
            <w:r>
              <w:rPr>
                <w:rFonts w:eastAsia="Times New Roman"/>
                <w:sz w:val="16"/>
                <w:szCs w:val="16"/>
                <w:lang w:eastAsia="en-US"/>
              </w:rPr>
              <w:t>Time e PO</w:t>
            </w:r>
          </w:p>
        </w:tc>
      </w:tr>
    </w:tbl>
    <w:p w:rsidR="00C11331" w:rsidRDefault="00C11331" w:rsidP="00C95ADA">
      <w:pPr>
        <w:pStyle w:val="InfoBlue"/>
        <w:ind w:left="0"/>
      </w:pPr>
    </w:p>
    <w:p w:rsidR="00A93D53" w:rsidRDefault="00E92035" w:rsidP="00A93D53">
      <w:pPr>
        <w:pStyle w:val="Ttulo2"/>
      </w:pPr>
      <w:bookmarkStart w:id="10" w:name="_Toc356287102"/>
      <w:r>
        <w:t>Clientes envolvidos</w:t>
      </w:r>
      <w:bookmarkEnd w:id="10"/>
    </w:p>
    <w:p w:rsidR="009D3E53" w:rsidRPr="00D30BD2" w:rsidRDefault="009D3E53" w:rsidP="009D3E53">
      <w:pPr>
        <w:jc w:val="both"/>
        <w:rPr>
          <w:u w:val="single"/>
        </w:rPr>
      </w:pPr>
      <w:r>
        <w:rPr>
          <w:noProof/>
          <w:color w:val="FF0000"/>
          <w:lang w:eastAsia="pt-BR"/>
        </w:rPr>
        <w:br/>
      </w:r>
    </w:p>
    <w:p w:rsidR="009D3E53" w:rsidRPr="009D3E53" w:rsidRDefault="009D3E53" w:rsidP="009D3E53"/>
    <w:tbl>
      <w:tblPr>
        <w:tblStyle w:val="SombreamentoMdio1-nfase2"/>
        <w:tblW w:w="9781" w:type="dxa"/>
        <w:tblLook w:val="0620" w:firstRow="1" w:lastRow="0" w:firstColumn="0" w:lastColumn="0" w:noHBand="1" w:noVBand="1"/>
      </w:tblPr>
      <w:tblGrid>
        <w:gridCol w:w="1957"/>
        <w:gridCol w:w="1280"/>
        <w:gridCol w:w="996"/>
        <w:gridCol w:w="171"/>
        <w:gridCol w:w="2431"/>
        <w:gridCol w:w="2946"/>
      </w:tblGrid>
      <w:tr w:rsidR="006572FA" w:rsidRPr="006572FA" w:rsidTr="00AA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</w:trPr>
        <w:tc>
          <w:tcPr>
            <w:tcW w:w="1957" w:type="dxa"/>
          </w:tcPr>
          <w:p w:rsidR="00A93D53" w:rsidRPr="006572FA" w:rsidRDefault="00A93D53" w:rsidP="0079563C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Nome</w:t>
            </w:r>
          </w:p>
        </w:tc>
        <w:tc>
          <w:tcPr>
            <w:tcW w:w="1280" w:type="dxa"/>
          </w:tcPr>
          <w:p w:rsidR="00A93D53" w:rsidRPr="006572FA" w:rsidRDefault="0055730A" w:rsidP="00A93D53">
            <w:pPr>
              <w:pStyle w:val="InfoBlue"/>
              <w:snapToGrid w:val="0"/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Área</w:t>
            </w:r>
          </w:p>
        </w:tc>
        <w:tc>
          <w:tcPr>
            <w:tcW w:w="1167" w:type="dxa"/>
            <w:gridSpan w:val="2"/>
          </w:tcPr>
          <w:p w:rsidR="00A93D53" w:rsidRPr="006572FA" w:rsidRDefault="00A93D53" w:rsidP="006572FA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Papel</w:t>
            </w:r>
          </w:p>
        </w:tc>
        <w:tc>
          <w:tcPr>
            <w:tcW w:w="2430" w:type="dxa"/>
          </w:tcPr>
          <w:p w:rsidR="00A93D53" w:rsidRPr="006572FA" w:rsidRDefault="00A93D53" w:rsidP="0079563C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Envolvimento</w:t>
            </w:r>
          </w:p>
        </w:tc>
        <w:tc>
          <w:tcPr>
            <w:tcW w:w="2946" w:type="dxa"/>
          </w:tcPr>
          <w:p w:rsidR="00A93D53" w:rsidRPr="006572FA" w:rsidRDefault="00A93D53" w:rsidP="0079563C">
            <w:pPr>
              <w:pStyle w:val="InfoBlue"/>
              <w:snapToGrid w:val="0"/>
              <w:rPr>
                <w:b w:val="0"/>
                <w:bCs w:val="0"/>
                <w:color w:val="FFFFFF" w:themeColor="background1"/>
                <w:sz w:val="16"/>
                <w:szCs w:val="16"/>
              </w:rPr>
            </w:pPr>
            <w:r w:rsidRPr="006572FA">
              <w:rPr>
                <w:color w:val="FFFFFF" w:themeColor="background1"/>
                <w:sz w:val="16"/>
                <w:szCs w:val="16"/>
              </w:rPr>
              <w:t>Contato</w:t>
            </w:r>
          </w:p>
        </w:tc>
      </w:tr>
      <w:tr w:rsidR="00D34ABF" w:rsidRPr="006572FA" w:rsidTr="006F060B">
        <w:trPr>
          <w:trHeight w:val="525"/>
        </w:trPr>
        <w:tc>
          <w:tcPr>
            <w:tcW w:w="1957" w:type="dxa"/>
          </w:tcPr>
          <w:p w:rsidR="00D34ABF" w:rsidRPr="00D34ABF" w:rsidRDefault="00AA1CE6" w:rsidP="00035264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color w:val="4C3024"/>
                <w:sz w:val="16"/>
                <w:szCs w:val="16"/>
              </w:rPr>
              <w:t>Douglas Suplementos</w:t>
            </w:r>
          </w:p>
        </w:tc>
        <w:tc>
          <w:tcPr>
            <w:tcW w:w="1280" w:type="dxa"/>
          </w:tcPr>
          <w:p w:rsidR="00D34ABF" w:rsidRPr="006572FA" w:rsidRDefault="00AA1CE6" w:rsidP="00035264">
            <w:pPr>
              <w:pStyle w:val="InfoBlue"/>
              <w:snapToGrid w:val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Venda de Suplementos</w:t>
            </w:r>
          </w:p>
        </w:tc>
        <w:tc>
          <w:tcPr>
            <w:tcW w:w="996" w:type="dxa"/>
          </w:tcPr>
          <w:p w:rsidR="00D34ABF" w:rsidRPr="006572FA" w:rsidRDefault="00D34ABF" w:rsidP="00035264">
            <w:pPr>
              <w:pStyle w:val="InfoBlue"/>
              <w:snapToGrid w:val="0"/>
              <w:jc w:val="left"/>
              <w:rPr>
                <w:sz w:val="16"/>
                <w:szCs w:val="16"/>
              </w:rPr>
            </w:pPr>
          </w:p>
        </w:tc>
        <w:tc>
          <w:tcPr>
            <w:tcW w:w="2602" w:type="dxa"/>
            <w:gridSpan w:val="2"/>
          </w:tcPr>
          <w:p w:rsidR="00D34ABF" w:rsidRPr="006572FA" w:rsidRDefault="00AA1CE6" w:rsidP="00035264">
            <w:pPr>
              <w:pStyle w:val="PargrafodaLista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de Projeto</w:t>
            </w:r>
          </w:p>
        </w:tc>
        <w:tc>
          <w:tcPr>
            <w:tcW w:w="2946" w:type="dxa"/>
          </w:tcPr>
          <w:p w:rsidR="00023966" w:rsidRDefault="00023966" w:rsidP="00CD300D">
            <w:pPr>
              <w:ind w:left="-113"/>
              <w:rPr>
                <w:sz w:val="16"/>
                <w:szCs w:val="16"/>
              </w:rPr>
            </w:pPr>
            <w:r w:rsidRPr="00023966">
              <w:rPr>
                <w:sz w:val="16"/>
                <w:szCs w:val="16"/>
              </w:rPr>
              <w:t>(88) 9934-9241</w:t>
            </w:r>
          </w:p>
          <w:p w:rsidR="00D34ABF" w:rsidRPr="00817166" w:rsidRDefault="00023966" w:rsidP="00CD300D">
            <w:pPr>
              <w:ind w:left="-113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douglassuplementos.com.</w:t>
            </w:r>
            <w:proofErr w:type="gramEnd"/>
            <w:r>
              <w:rPr>
                <w:sz w:val="16"/>
                <w:szCs w:val="16"/>
              </w:rPr>
              <w:t>br</w:t>
            </w:r>
            <w:r w:rsidR="00D34ABF" w:rsidRPr="00817166">
              <w:rPr>
                <w:sz w:val="16"/>
                <w:szCs w:val="16"/>
              </w:rPr>
              <w:t xml:space="preserve"> </w:t>
            </w:r>
          </w:p>
        </w:tc>
      </w:tr>
    </w:tbl>
    <w:p w:rsidR="00A93D53" w:rsidRPr="00A93D53" w:rsidRDefault="00A93D53" w:rsidP="00A93D53"/>
    <w:p w:rsidR="00A93D53" w:rsidRPr="00A93D53" w:rsidRDefault="00A93D53" w:rsidP="00A93D53"/>
    <w:p w:rsidR="0055730A" w:rsidRDefault="0055730A">
      <w:pPr>
        <w:suppressAutoHyphens w:val="0"/>
        <w:kinsoku/>
        <w:rPr>
          <w:b/>
          <w:sz w:val="24"/>
          <w:szCs w:val="20"/>
        </w:rPr>
      </w:pPr>
      <w:bookmarkStart w:id="11" w:name="__RefHeading__5_197094053"/>
      <w:bookmarkEnd w:id="11"/>
      <w:r>
        <w:br w:type="page"/>
      </w:r>
    </w:p>
    <w:p w:rsidR="00C11331" w:rsidRPr="00A32F60" w:rsidRDefault="00C11331" w:rsidP="004372C0">
      <w:pPr>
        <w:pStyle w:val="Ttulo1"/>
      </w:pPr>
      <w:bookmarkStart w:id="12" w:name="_Toc356287103"/>
      <w:r w:rsidRPr="00A32F60">
        <w:lastRenderedPageBreak/>
        <w:t>Processos do Projeto</w:t>
      </w:r>
      <w:bookmarkEnd w:id="12"/>
    </w:p>
    <w:p w:rsidR="0039552C" w:rsidRPr="00A32F60" w:rsidRDefault="0039552C" w:rsidP="00E56A3E">
      <w:pPr>
        <w:pStyle w:val="Ttulo2"/>
      </w:pPr>
      <w:bookmarkStart w:id="13" w:name="_Ref343759776"/>
      <w:bookmarkStart w:id="14" w:name="_Toc356287104"/>
      <w:r w:rsidRPr="00A32F60">
        <w:t>Processo de construção</w:t>
      </w:r>
      <w:bookmarkEnd w:id="13"/>
      <w:bookmarkEnd w:id="14"/>
    </w:p>
    <w:p w:rsidR="0039552C" w:rsidRPr="00A32F60" w:rsidRDefault="00243BD1" w:rsidP="0039552C">
      <w:r w:rsidRPr="00A32F60">
        <w:t>De forma macro</w:t>
      </w:r>
      <w:r w:rsidR="005530F9">
        <w:t>,</w:t>
      </w:r>
      <w:r w:rsidRPr="00A32F60">
        <w:t xml:space="preserve"> a execução do projeto deve ser realizada da seguinte forma:</w:t>
      </w:r>
    </w:p>
    <w:p w:rsidR="00A45B45" w:rsidRDefault="00A45B45" w:rsidP="00447505"/>
    <w:p w:rsidR="00A45B45" w:rsidRDefault="005530F9" w:rsidP="00447505">
      <w:r>
        <w:rPr>
          <w:noProof/>
          <w:lang w:eastAsia="pt-BR"/>
        </w:rPr>
        <w:drawing>
          <wp:inline distT="0" distB="0" distL="0" distR="0">
            <wp:extent cx="5954395" cy="5954395"/>
            <wp:effectExtent l="0" t="0" r="0" b="0"/>
            <wp:docPr id="1" name="Imagem 1" descr="C:\Users\Akiles\Desktop\11149082_959651420719862_14061567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les\Desktop\11149082_959651420719862_1406156742_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95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447505"/>
    <w:p w:rsidR="00A45B45" w:rsidRDefault="00A45B45" w:rsidP="005530F9">
      <w:pPr>
        <w:pStyle w:val="Ttulo2"/>
        <w:numPr>
          <w:ilvl w:val="0"/>
          <w:numId w:val="0"/>
        </w:numPr>
        <w:sectPr w:rsidR="00A45B45" w:rsidSect="004E6F77">
          <w:headerReference w:type="default" r:id="rId25"/>
          <w:pgSz w:w="11906" w:h="16838"/>
          <w:pgMar w:top="1412" w:right="1106" w:bottom="1412" w:left="1418" w:header="709" w:footer="709" w:gutter="0"/>
          <w:cols w:space="720"/>
          <w:docGrid w:linePitch="360"/>
        </w:sectPr>
      </w:pPr>
    </w:p>
    <w:p w:rsidR="00C11331" w:rsidRPr="00A32F60" w:rsidRDefault="00C11331" w:rsidP="00E56A3E">
      <w:pPr>
        <w:pStyle w:val="Ttulo2"/>
      </w:pPr>
      <w:bookmarkStart w:id="15" w:name="_Toc356287105"/>
      <w:r w:rsidRPr="00A32F60">
        <w:lastRenderedPageBreak/>
        <w:t>Planejamento das Principais Fases do Projeto</w:t>
      </w:r>
      <w:r w:rsidR="00B70FA4">
        <w:t xml:space="preserve"> e Cronograma</w:t>
      </w:r>
      <w:bookmarkStart w:id="16" w:name="_GoBack"/>
      <w:bookmarkEnd w:id="15"/>
      <w:bookmarkEnd w:id="16"/>
    </w:p>
    <w:p w:rsidR="00AE0668" w:rsidRPr="00AE0668" w:rsidRDefault="00AE0668" w:rsidP="00C95ADA">
      <w:pPr>
        <w:pStyle w:val="InfoBlue"/>
        <w:ind w:left="0"/>
      </w:pPr>
      <w:r w:rsidRPr="00AE0668">
        <w:t>Nesta seção serão descritas de maneira macro como serão exe</w:t>
      </w:r>
      <w:r w:rsidR="00DB1353">
        <w:t xml:space="preserve">cutadas as fases do projeto. </w:t>
      </w:r>
      <w:proofErr w:type="gramStart"/>
      <w:r w:rsidR="00DB1353">
        <w:t xml:space="preserve">As </w:t>
      </w:r>
      <w:r w:rsidRPr="00AE0668">
        <w:rPr>
          <w:i/>
        </w:rPr>
        <w:t>deadlines</w:t>
      </w:r>
      <w:proofErr w:type="gramEnd"/>
      <w:r w:rsidRPr="00AE0668">
        <w:t xml:space="preserve"> para cada fase devem ser observadas no cronograma do projeto, junto com as entregas planejadas no </w:t>
      </w:r>
      <w:proofErr w:type="spellStart"/>
      <w:r w:rsidR="007D38DD">
        <w:t>Redmine</w:t>
      </w:r>
      <w:proofErr w:type="spellEnd"/>
      <w:r w:rsidRPr="00AE0668">
        <w:t>.</w:t>
      </w:r>
      <w:r w:rsidR="007D27B8">
        <w:t xml:space="preserve"> Número previsto de </w:t>
      </w:r>
      <w:proofErr w:type="spellStart"/>
      <w:r w:rsidR="007D27B8">
        <w:t>sprints</w:t>
      </w:r>
      <w:proofErr w:type="spellEnd"/>
      <w:r w:rsidR="007D27B8">
        <w:t xml:space="preserve"> para o projeto em função do t</w:t>
      </w:r>
      <w:r w:rsidR="00976471">
        <w:t xml:space="preserve">otal de </w:t>
      </w:r>
      <w:proofErr w:type="spellStart"/>
      <w:r w:rsidR="00976471">
        <w:t>story</w:t>
      </w:r>
      <w:proofErr w:type="spellEnd"/>
      <w:r w:rsidR="00976471">
        <w:t xml:space="preserve"> point: 03 (três); </w:t>
      </w:r>
      <w:proofErr w:type="spellStart"/>
      <w:r w:rsidR="00DA29CF">
        <w:t>Sprints</w:t>
      </w:r>
      <w:proofErr w:type="spellEnd"/>
      <w:r w:rsidR="00DA29CF">
        <w:t xml:space="preserve"> pla</w:t>
      </w:r>
      <w:r w:rsidR="00976471">
        <w:t>nejadas até o momento 02</w:t>
      </w:r>
      <w:r w:rsidR="00485E0C">
        <w:t xml:space="preserve"> </w:t>
      </w:r>
      <w:r w:rsidR="00976471">
        <w:t>(duas);</w:t>
      </w:r>
      <w:r w:rsidR="00DA29CF">
        <w:t xml:space="preserve"> </w:t>
      </w:r>
      <w:r w:rsidR="007D27B8">
        <w:t>duração padrão da Sprint: 02 (duas) semanas.</w:t>
      </w:r>
    </w:p>
    <w:p w:rsidR="00AE0668" w:rsidRPr="00AE0668" w:rsidRDefault="00AE0668" w:rsidP="00C95ADA">
      <w:pPr>
        <w:pStyle w:val="InfoBlue"/>
        <w:ind w:left="0"/>
      </w:pPr>
    </w:p>
    <w:tbl>
      <w:tblPr>
        <w:tblStyle w:val="ListaClara-nfase2"/>
        <w:tblW w:w="14213" w:type="dxa"/>
        <w:tblLook w:val="04A0" w:firstRow="1" w:lastRow="0" w:firstColumn="1" w:lastColumn="0" w:noHBand="0" w:noVBand="1"/>
      </w:tblPr>
      <w:tblGrid>
        <w:gridCol w:w="941"/>
        <w:gridCol w:w="4686"/>
        <w:gridCol w:w="1444"/>
        <w:gridCol w:w="561"/>
        <w:gridCol w:w="2531"/>
        <w:gridCol w:w="1002"/>
        <w:gridCol w:w="707"/>
        <w:gridCol w:w="1128"/>
        <w:gridCol w:w="1213"/>
      </w:tblGrid>
      <w:tr w:rsidR="00951771" w:rsidRPr="00AB1B01" w:rsidTr="00EE0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A45B45" w:rsidRPr="00AB1B01" w:rsidRDefault="00A45B45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86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Descrição</w:t>
            </w:r>
          </w:p>
        </w:tc>
        <w:tc>
          <w:tcPr>
            <w:tcW w:w="1444" w:type="dxa"/>
          </w:tcPr>
          <w:p w:rsidR="00A45B45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Componente</w:t>
            </w:r>
          </w:p>
        </w:tc>
        <w:tc>
          <w:tcPr>
            <w:tcW w:w="561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</w:t>
            </w:r>
          </w:p>
        </w:tc>
        <w:tc>
          <w:tcPr>
            <w:tcW w:w="2531" w:type="dxa"/>
          </w:tcPr>
          <w:p w:rsidR="00A45B45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Epic</w:t>
            </w:r>
            <w:proofErr w:type="spellEnd"/>
          </w:p>
        </w:tc>
        <w:tc>
          <w:tcPr>
            <w:tcW w:w="1002" w:type="dxa"/>
          </w:tcPr>
          <w:p w:rsidR="00A45B45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</w:t>
            </w:r>
          </w:p>
        </w:tc>
        <w:tc>
          <w:tcPr>
            <w:tcW w:w="707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Sprint</w:t>
            </w:r>
          </w:p>
        </w:tc>
        <w:tc>
          <w:tcPr>
            <w:tcW w:w="1128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Dt</w:t>
            </w:r>
            <w:proofErr w:type="spellEnd"/>
            <w:r>
              <w:rPr>
                <w:sz w:val="16"/>
                <w:szCs w:val="16"/>
              </w:rPr>
              <w:t>. Início</w:t>
            </w:r>
          </w:p>
        </w:tc>
        <w:tc>
          <w:tcPr>
            <w:tcW w:w="1213" w:type="dxa"/>
          </w:tcPr>
          <w:p w:rsidR="00A45B45" w:rsidRPr="00AB1B01" w:rsidRDefault="00A45B45" w:rsidP="00F14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Dt</w:t>
            </w:r>
            <w:proofErr w:type="spellEnd"/>
            <w:r>
              <w:rPr>
                <w:sz w:val="16"/>
                <w:szCs w:val="16"/>
              </w:rPr>
              <w:t>. Fim</w:t>
            </w:r>
          </w:p>
        </w:tc>
      </w:tr>
      <w:tr w:rsidR="00951771" w:rsidRPr="00AB1B01" w:rsidTr="00EE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081E21" w:rsidRDefault="00081E21" w:rsidP="00253F2A">
            <w:pPr>
              <w:rPr>
                <w:sz w:val="16"/>
                <w:szCs w:val="16"/>
              </w:rPr>
            </w:pPr>
          </w:p>
          <w:p w:rsidR="00A45B45" w:rsidRDefault="00081E21" w:rsidP="00253F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</w:t>
            </w:r>
          </w:p>
        </w:tc>
        <w:tc>
          <w:tcPr>
            <w:tcW w:w="4686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  <w:p w:rsidR="00A45B45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Levantamento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sz w:val="16"/>
                <w:szCs w:val="16"/>
                <w:lang w:val="en-US"/>
              </w:rPr>
              <w:t>Requisitos</w:t>
            </w:r>
            <w:proofErr w:type="spellEnd"/>
          </w:p>
          <w:p w:rsidR="00081E21" w:rsidRPr="00253F2A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</w:p>
        </w:tc>
        <w:tc>
          <w:tcPr>
            <w:tcW w:w="1444" w:type="dxa"/>
          </w:tcPr>
          <w:p w:rsidR="00081E21" w:rsidRDefault="00081E2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Default="0097647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81E21">
              <w:rPr>
                <w:sz w:val="16"/>
                <w:szCs w:val="16"/>
              </w:rPr>
              <w:t>istema Requerido</w:t>
            </w:r>
          </w:p>
        </w:tc>
        <w:tc>
          <w:tcPr>
            <w:tcW w:w="561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31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Pr="00552DA0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Levantamento de Requisitos</w:t>
            </w:r>
          </w:p>
        </w:tc>
        <w:tc>
          <w:tcPr>
            <w:tcW w:w="1002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Default="00BF13C9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081E21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45B45" w:rsidRPr="007D27B8" w:rsidRDefault="00253F2A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976471">
              <w:rPr>
                <w:sz w:val="16"/>
                <w:szCs w:val="16"/>
              </w:rPr>
              <w:t>1</w:t>
            </w:r>
          </w:p>
        </w:tc>
        <w:tc>
          <w:tcPr>
            <w:tcW w:w="1128" w:type="dxa"/>
          </w:tcPr>
          <w:p w:rsidR="00A45B45" w:rsidRPr="007D27B8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23/02</w:t>
            </w:r>
            <w:r w:rsidR="00253F2A">
              <w:rPr>
                <w:sz w:val="16"/>
                <w:szCs w:val="16"/>
              </w:rPr>
              <w:t>/201</w:t>
            </w:r>
            <w:r w:rsidR="00976471">
              <w:rPr>
                <w:sz w:val="16"/>
                <w:szCs w:val="16"/>
              </w:rPr>
              <w:t>5</w:t>
            </w:r>
          </w:p>
        </w:tc>
        <w:tc>
          <w:tcPr>
            <w:tcW w:w="1213" w:type="dxa"/>
          </w:tcPr>
          <w:p w:rsidR="00A45B45" w:rsidRPr="005B651A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81E21">
              <w:rPr>
                <w:sz w:val="16"/>
                <w:szCs w:val="16"/>
              </w:rPr>
              <w:t>8/02</w:t>
            </w:r>
            <w:r w:rsidR="00253F2A">
              <w:rPr>
                <w:sz w:val="16"/>
                <w:szCs w:val="16"/>
              </w:rPr>
              <w:t>/201</w:t>
            </w:r>
            <w:r w:rsidR="00976471">
              <w:rPr>
                <w:sz w:val="16"/>
                <w:szCs w:val="16"/>
              </w:rPr>
              <w:t>5</w:t>
            </w:r>
          </w:p>
        </w:tc>
      </w:tr>
      <w:tr w:rsidR="00951771" w:rsidRPr="00AB1B01" w:rsidTr="00EE0FCA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951771" w:rsidRDefault="00951771" w:rsidP="00F14784">
            <w:pPr>
              <w:rPr>
                <w:sz w:val="16"/>
                <w:szCs w:val="16"/>
              </w:rPr>
            </w:pPr>
          </w:p>
          <w:p w:rsidR="00976471" w:rsidRDefault="00081E21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002</w:t>
            </w:r>
          </w:p>
        </w:tc>
        <w:tc>
          <w:tcPr>
            <w:tcW w:w="4686" w:type="dxa"/>
          </w:tcPr>
          <w:p w:rsidR="00951771" w:rsidRDefault="009517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253F2A" w:rsidRDefault="00081E2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dos Dados obtidos</w:t>
            </w:r>
          </w:p>
        </w:tc>
        <w:tc>
          <w:tcPr>
            <w:tcW w:w="1444" w:type="dxa"/>
          </w:tcPr>
          <w:p w:rsidR="00951771" w:rsidRDefault="00951771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Default="00081E21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Análise dos Requisitos</w:t>
            </w:r>
          </w:p>
        </w:tc>
        <w:tc>
          <w:tcPr>
            <w:tcW w:w="561" w:type="dxa"/>
          </w:tcPr>
          <w:p w:rsidR="00951771" w:rsidRDefault="009517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Default="009764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31" w:type="dxa"/>
          </w:tcPr>
          <w:p w:rsidR="00951771" w:rsidRDefault="0095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76471" w:rsidRPr="00951771" w:rsidRDefault="0008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1771">
              <w:rPr>
                <w:sz w:val="16"/>
                <w:szCs w:val="16"/>
              </w:rPr>
              <w:t>Análise dos Dados Obtidos</w:t>
            </w:r>
          </w:p>
        </w:tc>
        <w:tc>
          <w:tcPr>
            <w:tcW w:w="1002" w:type="dxa"/>
          </w:tcPr>
          <w:p w:rsidR="00951771" w:rsidRDefault="009517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Default="0097647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951771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7D27B8" w:rsidRDefault="009764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128" w:type="dxa"/>
          </w:tcPr>
          <w:p w:rsidR="00951771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7D27B8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28/02</w:t>
            </w:r>
            <w:r w:rsidR="00976471">
              <w:rPr>
                <w:sz w:val="16"/>
                <w:szCs w:val="16"/>
              </w:rPr>
              <w:t>/2015</w:t>
            </w:r>
          </w:p>
        </w:tc>
        <w:tc>
          <w:tcPr>
            <w:tcW w:w="1213" w:type="dxa"/>
          </w:tcPr>
          <w:p w:rsidR="00951771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76471" w:rsidRPr="005B651A" w:rsidRDefault="0095177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06/03</w:t>
            </w:r>
            <w:r w:rsidR="00976471">
              <w:rPr>
                <w:sz w:val="16"/>
                <w:szCs w:val="16"/>
              </w:rPr>
              <w:t>/2015</w:t>
            </w:r>
          </w:p>
        </w:tc>
      </w:tr>
      <w:tr w:rsidR="00951771" w:rsidRPr="00AB1B01" w:rsidTr="00EE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081E21" w:rsidRDefault="00081E21" w:rsidP="00F14784">
            <w:pPr>
              <w:rPr>
                <w:sz w:val="16"/>
                <w:szCs w:val="16"/>
              </w:rPr>
            </w:pPr>
          </w:p>
          <w:p w:rsidR="00951771" w:rsidRDefault="00951771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003</w:t>
            </w:r>
          </w:p>
        </w:tc>
        <w:tc>
          <w:tcPr>
            <w:tcW w:w="4686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Implementando</w:t>
            </w:r>
            <w:proofErr w:type="gramEnd"/>
            <w:r>
              <w:rPr>
                <w:sz w:val="16"/>
                <w:szCs w:val="16"/>
              </w:rPr>
              <w:t xml:space="preserve"> os Requisitos</w:t>
            </w:r>
          </w:p>
        </w:tc>
        <w:tc>
          <w:tcPr>
            <w:tcW w:w="1444" w:type="dxa"/>
          </w:tcPr>
          <w:p w:rsidR="00081E21" w:rsidRDefault="0095177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dos Componentes Analisados</w:t>
            </w:r>
          </w:p>
        </w:tc>
        <w:tc>
          <w:tcPr>
            <w:tcW w:w="561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1E2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31" w:type="dxa"/>
          </w:tcPr>
          <w:p w:rsidR="00081E21" w:rsidRDefault="00081E21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51771" w:rsidRPr="00951771" w:rsidRDefault="00951771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gramStart"/>
            <w:r w:rsidRPr="00951771">
              <w:rPr>
                <w:sz w:val="16"/>
                <w:szCs w:val="16"/>
              </w:rPr>
              <w:t>Implementação</w:t>
            </w:r>
            <w:proofErr w:type="gramEnd"/>
            <w:r w:rsidRPr="00951771">
              <w:rPr>
                <w:sz w:val="16"/>
                <w:szCs w:val="16"/>
              </w:rPr>
              <w:t>/Codificação</w:t>
            </w:r>
          </w:p>
        </w:tc>
        <w:tc>
          <w:tcPr>
            <w:tcW w:w="1002" w:type="dxa"/>
          </w:tcPr>
          <w:p w:rsidR="00081E21" w:rsidRDefault="00081E2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1E2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128" w:type="dxa"/>
          </w:tcPr>
          <w:p w:rsidR="00081E21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06/03/2015</w:t>
            </w:r>
          </w:p>
        </w:tc>
        <w:tc>
          <w:tcPr>
            <w:tcW w:w="1213" w:type="dxa"/>
          </w:tcPr>
          <w:p w:rsidR="00081E21" w:rsidRDefault="00081E2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1771" w:rsidRPr="00AB1B01" w:rsidTr="00EE0FCA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8F6EBE" w:rsidRDefault="008F6EBE" w:rsidP="00F14784">
            <w:pPr>
              <w:rPr>
                <w:sz w:val="16"/>
                <w:szCs w:val="16"/>
              </w:rPr>
            </w:pPr>
          </w:p>
          <w:p w:rsidR="00081E21" w:rsidRDefault="008F6EBE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004</w:t>
            </w:r>
          </w:p>
        </w:tc>
        <w:tc>
          <w:tcPr>
            <w:tcW w:w="4686" w:type="dxa"/>
          </w:tcPr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81E21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Testes</w:t>
            </w:r>
          </w:p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444" w:type="dxa"/>
          </w:tcPr>
          <w:p w:rsidR="00081E21" w:rsidRDefault="00081E21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A45B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Testes do Sistema</w:t>
            </w:r>
          </w:p>
        </w:tc>
        <w:tc>
          <w:tcPr>
            <w:tcW w:w="561" w:type="dxa"/>
          </w:tcPr>
          <w:p w:rsidR="00081E21" w:rsidRDefault="00081E2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31" w:type="dxa"/>
          </w:tcPr>
          <w:p w:rsidR="00081E21" w:rsidRDefault="00081E21" w:rsidP="0008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6EBE" w:rsidRPr="008F6EBE" w:rsidRDefault="008F6EBE" w:rsidP="00081E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6EBE">
              <w:rPr>
                <w:sz w:val="16"/>
                <w:szCs w:val="16"/>
              </w:rPr>
              <w:t>Testes dos Componentes</w:t>
            </w:r>
          </w:p>
        </w:tc>
        <w:tc>
          <w:tcPr>
            <w:tcW w:w="1002" w:type="dxa"/>
          </w:tcPr>
          <w:p w:rsidR="00081E21" w:rsidRDefault="00081E21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081E21" w:rsidRDefault="00081E2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128" w:type="dxa"/>
          </w:tcPr>
          <w:p w:rsidR="00081E21" w:rsidRDefault="00081E2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13" w:type="dxa"/>
          </w:tcPr>
          <w:p w:rsidR="00081E21" w:rsidRDefault="00081E21" w:rsidP="00976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951771" w:rsidRPr="00AB1B01" w:rsidTr="00EE0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:rsidR="00951771" w:rsidRDefault="00951771" w:rsidP="00F14784">
            <w:pPr>
              <w:rPr>
                <w:sz w:val="16"/>
                <w:szCs w:val="16"/>
              </w:rPr>
            </w:pPr>
          </w:p>
          <w:p w:rsidR="008F6EBE" w:rsidRDefault="008F6EBE" w:rsidP="00F147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005</w:t>
            </w:r>
          </w:p>
        </w:tc>
        <w:tc>
          <w:tcPr>
            <w:tcW w:w="4686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</w:t>
            </w:r>
          </w:p>
        </w:tc>
        <w:tc>
          <w:tcPr>
            <w:tcW w:w="1444" w:type="dxa"/>
          </w:tcPr>
          <w:p w:rsidR="00951771" w:rsidRDefault="00951771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A45B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Entrega do sistema testado</w:t>
            </w:r>
          </w:p>
        </w:tc>
        <w:tc>
          <w:tcPr>
            <w:tcW w:w="561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31" w:type="dxa"/>
          </w:tcPr>
          <w:p w:rsidR="00951771" w:rsidRDefault="00951771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F6EBE" w:rsidRPr="008F6EBE" w:rsidRDefault="008F6EBE" w:rsidP="00081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F6EBE">
              <w:rPr>
                <w:sz w:val="16"/>
                <w:szCs w:val="16"/>
              </w:rPr>
              <w:t>Entrega</w:t>
            </w:r>
          </w:p>
        </w:tc>
        <w:tc>
          <w:tcPr>
            <w:tcW w:w="1002" w:type="dxa"/>
          </w:tcPr>
          <w:p w:rsidR="00951771" w:rsidRDefault="00951771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F1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Story</w:t>
            </w:r>
            <w:proofErr w:type="spellEnd"/>
          </w:p>
        </w:tc>
        <w:tc>
          <w:tcPr>
            <w:tcW w:w="707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8F6EBE" w:rsidRDefault="008F6EBE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1128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13" w:type="dxa"/>
          </w:tcPr>
          <w:p w:rsidR="00951771" w:rsidRDefault="00951771" w:rsidP="0097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CA6EE0" w:rsidRDefault="00CA6EE0" w:rsidP="00CA6EE0">
      <w:pPr>
        <w:pStyle w:val="Ttulo2"/>
      </w:pPr>
      <w:bookmarkStart w:id="17" w:name="_Toc356287106"/>
      <w:r>
        <w:t>Premissas e Restrições do plano do projeto</w:t>
      </w:r>
      <w:bookmarkEnd w:id="17"/>
    </w:p>
    <w:p w:rsidR="00691679" w:rsidRDefault="00F3498E" w:rsidP="00F3498E">
      <w:pPr>
        <w:pStyle w:val="InfoBlue"/>
        <w:numPr>
          <w:ilvl w:val="0"/>
          <w:numId w:val="28"/>
        </w:numPr>
        <w:rPr>
          <w:color w:val="auto"/>
        </w:rPr>
      </w:pPr>
      <w:r>
        <w:rPr>
          <w:color w:val="auto"/>
        </w:rPr>
        <w:t>Disponibilidade integral dos membros do time</w:t>
      </w:r>
    </w:p>
    <w:p w:rsidR="00F3498E" w:rsidRPr="00F3498E" w:rsidRDefault="00F3498E" w:rsidP="00F3498E">
      <w:pPr>
        <w:pStyle w:val="PargrafodaLista"/>
        <w:numPr>
          <w:ilvl w:val="0"/>
          <w:numId w:val="28"/>
        </w:numPr>
      </w:pPr>
      <w:proofErr w:type="spellStart"/>
      <w:proofErr w:type="gramStart"/>
      <w:r>
        <w:t>Infra-estrutura</w:t>
      </w:r>
      <w:proofErr w:type="spellEnd"/>
      <w:proofErr w:type="gramEnd"/>
      <w:r>
        <w:t xml:space="preserve"> de comunicação para as reuniões diárias (Daily Meetings)</w:t>
      </w:r>
    </w:p>
    <w:p w:rsidR="00F3498E" w:rsidRPr="00F3498E" w:rsidRDefault="00F3498E" w:rsidP="00F3498E"/>
    <w:p w:rsidR="00C11331" w:rsidRPr="00994459" w:rsidRDefault="00C11331" w:rsidP="00E56A3E">
      <w:pPr>
        <w:pStyle w:val="Ttulo2"/>
      </w:pPr>
      <w:bookmarkStart w:id="18" w:name="_Toc356287107"/>
      <w:r w:rsidRPr="00994459">
        <w:t>Acompanhamento do projeto</w:t>
      </w:r>
      <w:bookmarkEnd w:id="18"/>
      <w:r w:rsidRPr="00994459">
        <w:t xml:space="preserve"> </w:t>
      </w:r>
    </w:p>
    <w:p w:rsidR="00E6738F" w:rsidRDefault="00C11331" w:rsidP="00AE01AA">
      <w:pPr>
        <w:jc w:val="both"/>
      </w:pPr>
      <w:r w:rsidRPr="00A32F60">
        <w:t xml:space="preserve">O acompanhamento do projeto será realizado diariamente </w:t>
      </w:r>
      <w:r w:rsidR="00AE01AA">
        <w:t xml:space="preserve">pelo PO através do Daily </w:t>
      </w:r>
      <w:proofErr w:type="gramStart"/>
      <w:r w:rsidR="00AE01AA">
        <w:t>Meeting</w:t>
      </w:r>
      <w:proofErr w:type="gramEnd"/>
      <w:r w:rsidR="00AE01AA">
        <w:t xml:space="preserve"> e ao final do ciclo de cada Sprint, também será realizado pelo registro das atividades no </w:t>
      </w:r>
      <w:proofErr w:type="spellStart"/>
      <w:r w:rsidR="006904FA">
        <w:t>Redmine</w:t>
      </w:r>
      <w:proofErr w:type="spellEnd"/>
      <w:r w:rsidR="00AE01AA">
        <w:t>.</w:t>
      </w:r>
    </w:p>
    <w:p w:rsidR="00005048" w:rsidRPr="00A32F60" w:rsidRDefault="00E36361" w:rsidP="004257F7">
      <w:pPr>
        <w:ind w:left="-993"/>
        <w:jc w:val="both"/>
        <w:rPr>
          <w:noProof/>
          <w:lang w:eastAsia="en-US"/>
        </w:rPr>
      </w:pPr>
      <w:r>
        <w:rPr>
          <w:noProof/>
          <w:lang w:eastAsia="pt-BR"/>
        </w:rPr>
      </w:r>
      <w:r>
        <w:rPr>
          <w:noProof/>
          <w:lang w:eastAsia="pt-BR"/>
        </w:rPr>
        <w:pict>
          <v:rect id="AutoShape 7" o:spid="_x0000_s1026" style="width:36.75pt;height:3.75pt;visibility:visible;mso-left-percent:-10001;mso-top-percent:-10001;mso-position-horizontal:absolute;mso-position-horizontal-relative:char;mso-position-vertical:absolute;mso-position-vertical-relative:line;mso-left-percent:-10001;mso-top-percent:-10001" filled="f" stroked="f">
            <o:lock v:ext="edit" aspectratio="t"/>
            <w10:wrap type="none"/>
            <w10:anchorlock/>
          </v:rect>
        </w:pict>
      </w:r>
    </w:p>
    <w:p w:rsidR="00AF46D8" w:rsidRPr="00A32F60" w:rsidRDefault="00AF46D8">
      <w:pPr>
        <w:jc w:val="both"/>
      </w:pPr>
    </w:p>
    <w:p w:rsidR="00C11331" w:rsidRPr="00A32F60" w:rsidRDefault="00C11331" w:rsidP="00E56A3E">
      <w:pPr>
        <w:pStyle w:val="Ttulo2"/>
      </w:pPr>
      <w:bookmarkStart w:id="19" w:name="_Toc356287108"/>
      <w:r w:rsidRPr="00A32F60">
        <w:t>Plano de Testes</w:t>
      </w:r>
      <w:bookmarkEnd w:id="19"/>
    </w:p>
    <w:p w:rsidR="003F279A" w:rsidRPr="00A32F60" w:rsidRDefault="003F279A" w:rsidP="003F279A">
      <w:pPr>
        <w:jc w:val="both"/>
      </w:pPr>
      <w:r w:rsidRPr="00A32F60">
        <w:t xml:space="preserve">O projeto vai ter </w:t>
      </w:r>
      <w:r w:rsidR="00BE0B80">
        <w:t>2</w:t>
      </w:r>
      <w:r w:rsidRPr="00A32F60">
        <w:t xml:space="preserve"> níveis de testes.</w:t>
      </w:r>
    </w:p>
    <w:p w:rsidR="003F279A" w:rsidRPr="00A32F60" w:rsidRDefault="003F279A" w:rsidP="003F279A">
      <w:pPr>
        <w:pStyle w:val="PargrafodaLista"/>
        <w:numPr>
          <w:ilvl w:val="0"/>
          <w:numId w:val="18"/>
        </w:numPr>
        <w:jc w:val="both"/>
      </w:pPr>
      <w:r w:rsidRPr="00A32F60">
        <w:t>Testes unidades</w:t>
      </w:r>
    </w:p>
    <w:p w:rsidR="00800915" w:rsidRPr="00A32F60" w:rsidRDefault="003F279A" w:rsidP="00BE0B80">
      <w:pPr>
        <w:pStyle w:val="PargrafodaLista"/>
        <w:numPr>
          <w:ilvl w:val="1"/>
          <w:numId w:val="18"/>
        </w:numPr>
        <w:jc w:val="both"/>
      </w:pPr>
      <w:r w:rsidRPr="00A32F60">
        <w:t xml:space="preserve">O </w:t>
      </w:r>
      <w:r w:rsidR="00800915" w:rsidRPr="00A32F60">
        <w:t xml:space="preserve">desenvolvedor </w:t>
      </w:r>
      <w:r w:rsidR="00BE0B80">
        <w:t>deve realizar primariamente os testes e somente se, eles não forem executados corretamente, codificar para atender a este item da Sprint (TDD).</w:t>
      </w:r>
    </w:p>
    <w:p w:rsidR="00B751BB" w:rsidRDefault="00B751BB" w:rsidP="003F279A">
      <w:pPr>
        <w:pStyle w:val="PargrafodaLista"/>
        <w:numPr>
          <w:ilvl w:val="0"/>
          <w:numId w:val="18"/>
        </w:numPr>
        <w:jc w:val="both"/>
        <w:sectPr w:rsidR="00B751BB" w:rsidSect="00B751BB">
          <w:headerReference w:type="default" r:id="rId26"/>
          <w:pgSz w:w="16838" w:h="11906" w:orient="landscape"/>
          <w:pgMar w:top="1418" w:right="1412" w:bottom="1106" w:left="1412" w:header="709" w:footer="709" w:gutter="0"/>
          <w:cols w:space="720"/>
          <w:docGrid w:linePitch="360"/>
        </w:sectPr>
      </w:pPr>
    </w:p>
    <w:p w:rsidR="003F279A" w:rsidRPr="00A32F60" w:rsidRDefault="00E6738F" w:rsidP="003F279A">
      <w:pPr>
        <w:pStyle w:val="PargrafodaLista"/>
        <w:numPr>
          <w:ilvl w:val="0"/>
          <w:numId w:val="18"/>
        </w:numPr>
        <w:jc w:val="both"/>
      </w:pPr>
      <w:r>
        <w:lastRenderedPageBreak/>
        <w:t>Funcionais</w:t>
      </w:r>
    </w:p>
    <w:p w:rsidR="00C11331" w:rsidRPr="00A32F60" w:rsidRDefault="00800915" w:rsidP="00E6738F">
      <w:pPr>
        <w:pStyle w:val="PargrafodaLista"/>
        <w:numPr>
          <w:ilvl w:val="1"/>
          <w:numId w:val="18"/>
        </w:numPr>
        <w:jc w:val="both"/>
      </w:pPr>
      <w:r w:rsidRPr="00A32F60">
        <w:t xml:space="preserve">Testes </w:t>
      </w:r>
      <w:r w:rsidR="00BE0B80">
        <w:t xml:space="preserve">realizados pelo time atestando o correto funcionamento </w:t>
      </w:r>
      <w:r w:rsidR="00E6738F">
        <w:t xml:space="preserve">do componente web de manutenção de </w:t>
      </w:r>
      <w:proofErr w:type="spellStart"/>
      <w:r w:rsidR="00E6738F">
        <w:t>cruds</w:t>
      </w:r>
      <w:proofErr w:type="spellEnd"/>
    </w:p>
    <w:p w:rsidR="00C11331" w:rsidRPr="00A32F60" w:rsidRDefault="00C11331"/>
    <w:p w:rsidR="00AF46D8" w:rsidRPr="00A32F60" w:rsidRDefault="00AF46D8" w:rsidP="00155D6D"/>
    <w:p w:rsidR="00C11331" w:rsidRPr="00A32F60" w:rsidRDefault="00C11331" w:rsidP="00E56A3E">
      <w:pPr>
        <w:pStyle w:val="Ttulo2"/>
      </w:pPr>
      <w:bookmarkStart w:id="20" w:name="_Toc356287109"/>
      <w:r w:rsidRPr="00A32F60">
        <w:t>Plano de liberações de versões</w:t>
      </w:r>
      <w:bookmarkEnd w:id="20"/>
    </w:p>
    <w:p w:rsidR="00611087" w:rsidRDefault="00611087" w:rsidP="00CB4FAF">
      <w:pPr>
        <w:rPr>
          <w:noProof/>
          <w:color w:val="FF0000"/>
          <w:lang w:eastAsia="pt-BR"/>
        </w:rPr>
      </w:pPr>
    </w:p>
    <w:p w:rsidR="00C7277A" w:rsidRPr="00C7277A" w:rsidRDefault="00DF7ED4" w:rsidP="00CB4FAF">
      <w:pPr>
        <w:rPr>
          <w:noProof/>
          <w:lang w:eastAsia="pt-BR"/>
        </w:rPr>
      </w:pPr>
      <w:r w:rsidRPr="00C7277A">
        <w:rPr>
          <w:noProof/>
          <w:lang w:eastAsia="pt-BR"/>
        </w:rPr>
        <w:t>UAT</w:t>
      </w:r>
      <w:r w:rsidR="00C7277A" w:rsidRPr="00C7277A">
        <w:rPr>
          <w:noProof/>
          <w:lang w:eastAsia="pt-BR"/>
        </w:rPr>
        <w:t xml:space="preserve"> v1.0</w:t>
      </w:r>
      <w:r w:rsidRPr="00C7277A">
        <w:rPr>
          <w:noProof/>
          <w:lang w:eastAsia="pt-BR"/>
        </w:rPr>
        <w:tab/>
      </w:r>
      <w:r w:rsidRPr="00C7277A">
        <w:rPr>
          <w:noProof/>
          <w:lang w:eastAsia="pt-BR"/>
        </w:rPr>
        <w:tab/>
        <w:t xml:space="preserve">Data da Release: </w:t>
      </w:r>
      <w:r w:rsidR="00B14E06">
        <w:rPr>
          <w:noProof/>
          <w:lang w:eastAsia="pt-BR"/>
        </w:rPr>
        <w:t>21</w:t>
      </w:r>
      <w:r w:rsidR="008F6EBE">
        <w:rPr>
          <w:noProof/>
          <w:lang w:eastAsia="pt-BR"/>
        </w:rPr>
        <w:t>/04</w:t>
      </w:r>
      <w:r w:rsidR="00253F2A">
        <w:rPr>
          <w:noProof/>
          <w:lang w:eastAsia="pt-BR"/>
        </w:rPr>
        <w:t>/</w:t>
      </w:r>
      <w:r w:rsidR="001B6ADF">
        <w:rPr>
          <w:noProof/>
          <w:lang w:eastAsia="pt-BR"/>
        </w:rPr>
        <w:t>2015</w:t>
      </w:r>
      <w:r w:rsidR="00C7277A" w:rsidRPr="00C7277A">
        <w:rPr>
          <w:noProof/>
          <w:lang w:eastAsia="pt-BR"/>
        </w:rPr>
        <w:tab/>
      </w:r>
    </w:p>
    <w:p w:rsidR="00DF7ED4" w:rsidRPr="00A32F60" w:rsidRDefault="00C7277A" w:rsidP="00CB4FAF">
      <w:r w:rsidRPr="00C7277A">
        <w:rPr>
          <w:noProof/>
          <w:lang w:eastAsia="pt-BR"/>
        </w:rPr>
        <w:t>UAT v.Final</w:t>
      </w:r>
      <w:r w:rsidRPr="00C7277A">
        <w:rPr>
          <w:noProof/>
          <w:lang w:eastAsia="pt-BR"/>
        </w:rPr>
        <w:tab/>
      </w:r>
      <w:r w:rsidRPr="00C7277A">
        <w:rPr>
          <w:noProof/>
          <w:lang w:eastAsia="pt-BR"/>
        </w:rPr>
        <w:tab/>
        <w:t xml:space="preserve">Data da Release: </w:t>
      </w:r>
      <w:r w:rsidR="00E6738F">
        <w:rPr>
          <w:noProof/>
          <w:lang w:eastAsia="pt-BR"/>
        </w:rPr>
        <w:t>em aberto</w:t>
      </w:r>
      <w:r w:rsidR="00DF7ED4" w:rsidRPr="00C7277A">
        <w:rPr>
          <w:noProof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  <w:r w:rsidR="00DF7ED4">
        <w:rPr>
          <w:noProof/>
          <w:color w:val="FF0000"/>
          <w:lang w:eastAsia="pt-BR"/>
        </w:rPr>
        <w:tab/>
      </w:r>
    </w:p>
    <w:p w:rsidR="00C11331" w:rsidRPr="00A32F60" w:rsidRDefault="00C11331" w:rsidP="0010564E">
      <w:pPr>
        <w:jc w:val="center"/>
      </w:pPr>
    </w:p>
    <w:p w:rsidR="00C11331" w:rsidRPr="00A32F60" w:rsidRDefault="00C11331"/>
    <w:p w:rsidR="00C11331" w:rsidRPr="00A32F60" w:rsidRDefault="00C11331" w:rsidP="00E56A3E">
      <w:pPr>
        <w:pStyle w:val="Ttulo2"/>
      </w:pPr>
      <w:bookmarkStart w:id="21" w:name="_Toc356287110"/>
      <w:r w:rsidRPr="00A32F60">
        <w:t>Análise de Risco e Contingência</w:t>
      </w:r>
      <w:bookmarkEnd w:id="21"/>
    </w:p>
    <w:p w:rsidR="00732801" w:rsidRDefault="00732801" w:rsidP="008F09A7">
      <w:r w:rsidRPr="00A32F60">
        <w:t xml:space="preserve">O acompanhamento de riscos é realizado </w:t>
      </w:r>
      <w:r w:rsidR="009D3E53">
        <w:t xml:space="preserve">durante o </w:t>
      </w:r>
      <w:proofErr w:type="spellStart"/>
      <w:r w:rsidR="009D3E53">
        <w:t>daily</w:t>
      </w:r>
      <w:proofErr w:type="spellEnd"/>
      <w:r w:rsidR="009D3E53">
        <w:t xml:space="preserve"> </w:t>
      </w:r>
      <w:proofErr w:type="gramStart"/>
      <w:r w:rsidR="009D3E53">
        <w:t>meeting</w:t>
      </w:r>
      <w:proofErr w:type="gramEnd"/>
      <w:r w:rsidRPr="00A32F60">
        <w:t>.</w:t>
      </w:r>
    </w:p>
    <w:p w:rsidR="00E6738F" w:rsidRDefault="00E6738F" w:rsidP="008F09A7"/>
    <w:p w:rsidR="00E6738F" w:rsidRDefault="00E6738F" w:rsidP="00E6738F">
      <w:pPr>
        <w:pStyle w:val="Ttulo2"/>
      </w:pPr>
      <w:bookmarkStart w:id="22" w:name="_Toc356287111"/>
      <w:r>
        <w:t>Métrica de Qualidade</w:t>
      </w:r>
      <w:bookmarkEnd w:id="22"/>
      <w:r>
        <w:tab/>
      </w:r>
    </w:p>
    <w:p w:rsidR="00E6738F" w:rsidRPr="00E6738F" w:rsidRDefault="00E6738F" w:rsidP="00E6738F">
      <w:r>
        <w:t>80% do código coberto com testes funcionais</w:t>
      </w:r>
    </w:p>
    <w:p w:rsidR="00E6738F" w:rsidRDefault="00E6738F" w:rsidP="008F09A7"/>
    <w:p w:rsidR="00E6738F" w:rsidRPr="00A32F60" w:rsidRDefault="00E6738F" w:rsidP="008F09A7"/>
    <w:p w:rsidR="00C11331" w:rsidRPr="00A32F60" w:rsidRDefault="00C11331">
      <w:pPr>
        <w:jc w:val="both"/>
      </w:pPr>
    </w:p>
    <w:sectPr w:rsidR="00C11331" w:rsidRPr="00A32F60" w:rsidSect="004E6F77">
      <w:pgSz w:w="11906" w:h="16838"/>
      <w:pgMar w:top="1412" w:right="1106" w:bottom="1412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361" w:rsidRDefault="00E36361">
      <w:r>
        <w:separator/>
      </w:r>
    </w:p>
  </w:endnote>
  <w:endnote w:type="continuationSeparator" w:id="0">
    <w:p w:rsidR="00E36361" w:rsidRDefault="00E3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ohit Hindi">
    <w:charset w:val="8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63" w:type="dxa"/>
      <w:tblLayout w:type="fixed"/>
      <w:tblLook w:val="0000" w:firstRow="0" w:lastRow="0" w:firstColumn="0" w:lastColumn="0" w:noHBand="0" w:noVBand="0"/>
    </w:tblPr>
    <w:tblGrid>
      <w:gridCol w:w="8388"/>
      <w:gridCol w:w="1865"/>
    </w:tblGrid>
    <w:tr w:rsidR="00D74E25">
      <w:trPr>
        <w:cantSplit/>
      </w:trPr>
      <w:tc>
        <w:tcPr>
          <w:tcW w:w="8388" w:type="dxa"/>
          <w:shd w:val="clear" w:color="auto" w:fill="auto"/>
        </w:tcPr>
        <w:p w:rsidR="00D74E25" w:rsidRDefault="00552DA0" w:rsidP="00552DA0">
          <w:pPr>
            <w:pStyle w:val="Rodap"/>
            <w:snapToGrid w:val="0"/>
            <w:jc w:val="center"/>
            <w:rPr>
              <w:szCs w:val="20"/>
            </w:rPr>
          </w:pPr>
          <w:proofErr w:type="gramStart"/>
          <w:r>
            <w:rPr>
              <w:color w:val="0000FF"/>
              <w:szCs w:val="20"/>
            </w:rPr>
            <w:t>4SI</w:t>
          </w:r>
          <w:proofErr w:type="gramEnd"/>
          <w:r>
            <w:rPr>
              <w:color w:val="0000FF"/>
              <w:szCs w:val="20"/>
            </w:rPr>
            <w:t xml:space="preserve"> Systems</w:t>
          </w:r>
        </w:p>
        <w:p w:rsidR="00D74E25" w:rsidRDefault="00D74E25">
          <w:pPr>
            <w:rPr>
              <w:szCs w:val="20"/>
            </w:rPr>
          </w:pPr>
        </w:p>
      </w:tc>
      <w:tc>
        <w:tcPr>
          <w:tcW w:w="1865" w:type="dxa"/>
          <w:shd w:val="clear" w:color="auto" w:fill="auto"/>
        </w:tcPr>
        <w:p w:rsidR="00D74E25" w:rsidRDefault="00D74E25">
          <w:pPr>
            <w:snapToGrid w:val="0"/>
            <w:jc w:val="right"/>
          </w:pPr>
          <w:r>
            <w:rPr>
              <w:szCs w:val="20"/>
            </w:rPr>
            <w:t xml:space="preserve">Página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PAGE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485E0C">
            <w:rPr>
              <w:rStyle w:val="Nmerodepgina"/>
              <w:noProof/>
              <w:szCs w:val="20"/>
            </w:rPr>
            <w:t>1</w:t>
          </w:r>
          <w:r w:rsidR="006B0A2C">
            <w:rPr>
              <w:rStyle w:val="Nmerodepgina"/>
              <w:szCs w:val="20"/>
            </w:rPr>
            <w:fldChar w:fldCharType="end"/>
          </w:r>
          <w:r>
            <w:rPr>
              <w:rStyle w:val="Nmerodepgina"/>
              <w:szCs w:val="20"/>
            </w:rPr>
            <w:t xml:space="preserve"> de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NUMPAGES \*Arabic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485E0C">
            <w:rPr>
              <w:rStyle w:val="Nmerodepgina"/>
              <w:noProof/>
              <w:szCs w:val="20"/>
            </w:rPr>
            <w:t>10</w:t>
          </w:r>
          <w:r w:rsidR="006B0A2C">
            <w:rPr>
              <w:rStyle w:val="Nmerodepgina"/>
              <w:szCs w:val="20"/>
            </w:rPr>
            <w:fldChar w:fldCharType="end"/>
          </w:r>
        </w:p>
      </w:tc>
    </w:tr>
  </w:tbl>
  <w:p w:rsidR="00D74E25" w:rsidRDefault="00D74E2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863" w:type="dxa"/>
      <w:tblLayout w:type="fixed"/>
      <w:tblLook w:val="0000" w:firstRow="0" w:lastRow="0" w:firstColumn="0" w:lastColumn="0" w:noHBand="0" w:noVBand="0"/>
    </w:tblPr>
    <w:tblGrid>
      <w:gridCol w:w="8388"/>
      <w:gridCol w:w="1865"/>
    </w:tblGrid>
    <w:tr w:rsidR="00D74E25" w:rsidTr="00B57C62">
      <w:trPr>
        <w:cantSplit/>
        <w:jc w:val="center"/>
      </w:trPr>
      <w:tc>
        <w:tcPr>
          <w:tcW w:w="8388" w:type="dxa"/>
          <w:shd w:val="clear" w:color="auto" w:fill="auto"/>
        </w:tcPr>
        <w:p w:rsidR="00D74E25" w:rsidRDefault="00552DA0" w:rsidP="00CB4FAF">
          <w:pPr>
            <w:pStyle w:val="Rodap"/>
            <w:snapToGrid w:val="0"/>
            <w:jc w:val="center"/>
            <w:rPr>
              <w:szCs w:val="20"/>
            </w:rPr>
          </w:pPr>
          <w:proofErr w:type="gramStart"/>
          <w:r>
            <w:rPr>
              <w:szCs w:val="20"/>
            </w:rPr>
            <w:t>4SI</w:t>
          </w:r>
          <w:proofErr w:type="gramEnd"/>
          <w:r>
            <w:rPr>
              <w:szCs w:val="20"/>
            </w:rPr>
            <w:t xml:space="preserve"> Systems</w:t>
          </w:r>
        </w:p>
        <w:p w:rsidR="00D74E25" w:rsidRDefault="00D74E25">
          <w:pPr>
            <w:rPr>
              <w:szCs w:val="20"/>
            </w:rPr>
          </w:pPr>
        </w:p>
      </w:tc>
      <w:tc>
        <w:tcPr>
          <w:tcW w:w="1865" w:type="dxa"/>
          <w:shd w:val="clear" w:color="auto" w:fill="auto"/>
        </w:tcPr>
        <w:p w:rsidR="00D74E25" w:rsidRDefault="00D74E25">
          <w:pPr>
            <w:snapToGrid w:val="0"/>
            <w:jc w:val="right"/>
          </w:pPr>
          <w:r>
            <w:rPr>
              <w:szCs w:val="20"/>
            </w:rPr>
            <w:t xml:space="preserve">Página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PAGE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100795">
            <w:rPr>
              <w:rStyle w:val="Nmerodepgina"/>
              <w:noProof/>
              <w:szCs w:val="20"/>
            </w:rPr>
            <w:t>8</w:t>
          </w:r>
          <w:r w:rsidR="006B0A2C">
            <w:rPr>
              <w:rStyle w:val="Nmerodepgina"/>
              <w:szCs w:val="20"/>
            </w:rPr>
            <w:fldChar w:fldCharType="end"/>
          </w:r>
          <w:r>
            <w:rPr>
              <w:rStyle w:val="Nmerodepgina"/>
              <w:szCs w:val="20"/>
            </w:rPr>
            <w:t xml:space="preserve"> de </w:t>
          </w:r>
          <w:r w:rsidR="006B0A2C">
            <w:rPr>
              <w:rStyle w:val="Nmerodepgina"/>
              <w:szCs w:val="20"/>
            </w:rPr>
            <w:fldChar w:fldCharType="begin"/>
          </w:r>
          <w:r>
            <w:rPr>
              <w:rStyle w:val="Nmerodepgina"/>
              <w:szCs w:val="20"/>
            </w:rPr>
            <w:instrText xml:space="preserve"> NUMPAGES \*Arabic </w:instrText>
          </w:r>
          <w:r w:rsidR="006B0A2C">
            <w:rPr>
              <w:rStyle w:val="Nmerodepgina"/>
              <w:szCs w:val="20"/>
            </w:rPr>
            <w:fldChar w:fldCharType="separate"/>
          </w:r>
          <w:r w:rsidR="00100795">
            <w:rPr>
              <w:rStyle w:val="Nmerodepgina"/>
              <w:noProof/>
              <w:szCs w:val="20"/>
            </w:rPr>
            <w:t>10</w:t>
          </w:r>
          <w:r w:rsidR="006B0A2C">
            <w:rPr>
              <w:rStyle w:val="Nmerodepgina"/>
              <w:szCs w:val="20"/>
            </w:rPr>
            <w:fldChar w:fldCharType="end"/>
          </w:r>
        </w:p>
      </w:tc>
    </w:tr>
  </w:tbl>
  <w:p w:rsidR="00D74E25" w:rsidRDefault="00D74E25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361" w:rsidRDefault="00E36361">
      <w:r>
        <w:separator/>
      </w:r>
    </w:p>
  </w:footnote>
  <w:footnote w:type="continuationSeparator" w:id="0">
    <w:p w:rsidR="00E36361" w:rsidRDefault="00E363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943"/>
      <w:gridCol w:w="4300"/>
    </w:tblGrid>
    <w:tr w:rsidR="00D74E25">
      <w:tc>
        <w:tcPr>
          <w:tcW w:w="4943" w:type="dxa"/>
          <w:shd w:val="clear" w:color="auto" w:fill="auto"/>
        </w:tcPr>
        <w:p w:rsidR="00D74E25" w:rsidRDefault="00D74E25">
          <w:pPr>
            <w:widowControl w:val="0"/>
            <w:snapToGrid w:val="0"/>
          </w:pPr>
        </w:p>
        <w:p w:rsidR="00D74E25" w:rsidRDefault="00D74E25">
          <w:pPr>
            <w:pStyle w:val="Capalogo"/>
          </w:pPr>
        </w:p>
      </w:tc>
      <w:tc>
        <w:tcPr>
          <w:tcW w:w="4300" w:type="dxa"/>
          <w:shd w:val="clear" w:color="auto" w:fill="auto"/>
          <w:vAlign w:val="center"/>
        </w:tcPr>
        <w:p w:rsidR="00D74E25" w:rsidRDefault="00D74E25">
          <w:pPr>
            <w:widowControl w:val="0"/>
            <w:snapToGrid w:val="0"/>
            <w:ind w:left="539"/>
            <w:jc w:val="right"/>
            <w:rPr>
              <w:b/>
              <w:bCs/>
              <w:color w:val="3333CC"/>
              <w:sz w:val="36"/>
              <w:szCs w:val="36"/>
            </w:rPr>
          </w:pPr>
        </w:p>
      </w:tc>
    </w:tr>
  </w:tbl>
  <w:p w:rsidR="00D74E25" w:rsidRDefault="00D74E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00" w:firstRow="0" w:lastRow="0" w:firstColumn="0" w:lastColumn="0" w:noHBand="0" w:noVBand="1"/>
    </w:tblPr>
    <w:tblGrid>
      <w:gridCol w:w="1731"/>
      <w:gridCol w:w="5465"/>
      <w:gridCol w:w="1533"/>
    </w:tblGrid>
    <w:tr w:rsidR="00D74E25" w:rsidTr="00094DD7">
      <w:tc>
        <w:tcPr>
          <w:tcW w:w="1731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5465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1533" w:type="dxa"/>
          <w:shd w:val="clear" w:color="auto" w:fill="auto"/>
          <w:vAlign w:val="center"/>
        </w:tcPr>
        <w:p w:rsidR="00D74E25" w:rsidRDefault="00D74E25" w:rsidP="006A467A">
          <w:pPr>
            <w:pStyle w:val="Cabealho"/>
            <w:jc w:val="center"/>
          </w:pPr>
          <w:r>
            <w:rPr>
              <w:b/>
              <w:sz w:val="16"/>
              <w:szCs w:val="16"/>
            </w:rPr>
            <w:t>Data: 14/04/2015</w:t>
          </w:r>
        </w:p>
      </w:tc>
    </w:tr>
    <w:tr w:rsidR="00D74E25" w:rsidTr="00094DD7">
      <w:tc>
        <w:tcPr>
          <w:tcW w:w="8729" w:type="dxa"/>
          <w:gridSpan w:val="3"/>
          <w:shd w:val="clear" w:color="auto" w:fill="auto"/>
        </w:tcPr>
        <w:p w:rsidR="00D74E25" w:rsidRPr="00094DD7" w:rsidRDefault="00552DA0" w:rsidP="00A43268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25" w:rsidRDefault="00D74E2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955" w:type="dxa"/>
      <w:tblLook w:val="0400" w:firstRow="0" w:lastRow="0" w:firstColumn="0" w:lastColumn="0" w:noHBand="0" w:noVBand="1"/>
    </w:tblPr>
    <w:tblGrid>
      <w:gridCol w:w="2966"/>
      <w:gridCol w:w="9363"/>
      <w:gridCol w:w="2626"/>
    </w:tblGrid>
    <w:tr w:rsidR="00D74E25" w:rsidTr="00700018">
      <w:trPr>
        <w:trHeight w:val="775"/>
      </w:trPr>
      <w:tc>
        <w:tcPr>
          <w:tcW w:w="2966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9363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2626" w:type="dxa"/>
          <w:shd w:val="clear" w:color="auto" w:fill="auto"/>
          <w:vAlign w:val="center"/>
        </w:tcPr>
        <w:p w:rsidR="00D74E25" w:rsidRDefault="00D74E25" w:rsidP="00C5045A">
          <w:pPr>
            <w:pStyle w:val="Cabealho"/>
            <w:jc w:val="center"/>
          </w:pPr>
          <w:r w:rsidRPr="00094DD7">
            <w:rPr>
              <w:b/>
              <w:sz w:val="16"/>
              <w:szCs w:val="16"/>
            </w:rPr>
            <w:t xml:space="preserve">Data:  </w:t>
          </w:r>
          <w:r w:rsidR="006B0A2C" w:rsidRPr="00094DD7">
            <w:rPr>
              <w:b/>
              <w:sz w:val="16"/>
              <w:szCs w:val="16"/>
            </w:rPr>
            <w:fldChar w:fldCharType="begin"/>
          </w:r>
          <w:r w:rsidRPr="00094DD7">
            <w:rPr>
              <w:b/>
              <w:sz w:val="16"/>
              <w:szCs w:val="16"/>
            </w:rPr>
            <w:instrText xml:space="preserve"> SAVEDATE  \@ "d-MMM-yy"  \* MERGEFORMAT </w:instrText>
          </w:r>
          <w:r w:rsidR="006B0A2C" w:rsidRPr="00094DD7">
            <w:rPr>
              <w:b/>
              <w:sz w:val="16"/>
              <w:szCs w:val="16"/>
            </w:rPr>
            <w:fldChar w:fldCharType="separate"/>
          </w:r>
          <w:r w:rsidR="00485E0C">
            <w:rPr>
              <w:b/>
              <w:noProof/>
              <w:sz w:val="16"/>
              <w:szCs w:val="16"/>
            </w:rPr>
            <w:t>16-abr-15</w:t>
          </w:r>
          <w:r w:rsidR="006B0A2C" w:rsidRPr="00094DD7">
            <w:rPr>
              <w:b/>
              <w:sz w:val="16"/>
              <w:szCs w:val="16"/>
            </w:rPr>
            <w:fldChar w:fldCharType="end"/>
          </w:r>
        </w:p>
      </w:tc>
    </w:tr>
    <w:tr w:rsidR="00D74E25" w:rsidTr="00700018">
      <w:trPr>
        <w:trHeight w:val="274"/>
      </w:trPr>
      <w:tc>
        <w:tcPr>
          <w:tcW w:w="14955" w:type="dxa"/>
          <w:gridSpan w:val="3"/>
          <w:shd w:val="clear" w:color="auto" w:fill="auto"/>
        </w:tcPr>
        <w:p w:rsidR="00D74E25" w:rsidRPr="00094DD7" w:rsidRDefault="00C5045A" w:rsidP="00A43268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ook w:val="0400" w:firstRow="0" w:lastRow="0" w:firstColumn="0" w:lastColumn="0" w:noHBand="0" w:noVBand="1"/>
    </w:tblPr>
    <w:tblGrid>
      <w:gridCol w:w="1718"/>
      <w:gridCol w:w="5642"/>
      <w:gridCol w:w="1712"/>
    </w:tblGrid>
    <w:tr w:rsidR="00D74E25" w:rsidTr="00DE7789">
      <w:trPr>
        <w:trHeight w:val="775"/>
      </w:trPr>
      <w:tc>
        <w:tcPr>
          <w:tcW w:w="2966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9363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2626" w:type="dxa"/>
          <w:shd w:val="clear" w:color="auto" w:fill="auto"/>
          <w:vAlign w:val="center"/>
        </w:tcPr>
        <w:p w:rsidR="00D74E25" w:rsidRDefault="00D74E25" w:rsidP="00C5045A">
          <w:pPr>
            <w:pStyle w:val="Cabealho"/>
            <w:jc w:val="center"/>
          </w:pPr>
          <w:r w:rsidRPr="00094DD7">
            <w:rPr>
              <w:b/>
              <w:sz w:val="16"/>
              <w:szCs w:val="16"/>
            </w:rPr>
            <w:t xml:space="preserve">Data:  </w:t>
          </w:r>
          <w:r w:rsidR="006B0A2C" w:rsidRPr="00094DD7">
            <w:rPr>
              <w:b/>
              <w:sz w:val="16"/>
              <w:szCs w:val="16"/>
            </w:rPr>
            <w:fldChar w:fldCharType="begin"/>
          </w:r>
          <w:r w:rsidRPr="00094DD7">
            <w:rPr>
              <w:b/>
              <w:sz w:val="16"/>
              <w:szCs w:val="16"/>
            </w:rPr>
            <w:instrText xml:space="preserve"> SAVEDATE  \@ "d-MMM-yy"  \* MERGEFORMAT </w:instrText>
          </w:r>
          <w:r w:rsidR="006B0A2C" w:rsidRPr="00094DD7">
            <w:rPr>
              <w:b/>
              <w:sz w:val="16"/>
              <w:szCs w:val="16"/>
            </w:rPr>
            <w:fldChar w:fldCharType="separate"/>
          </w:r>
          <w:r w:rsidR="00485E0C">
            <w:rPr>
              <w:b/>
              <w:noProof/>
              <w:sz w:val="16"/>
              <w:szCs w:val="16"/>
            </w:rPr>
            <w:t>16-abr-15</w:t>
          </w:r>
          <w:r w:rsidR="006B0A2C" w:rsidRPr="00094DD7">
            <w:rPr>
              <w:b/>
              <w:sz w:val="16"/>
              <w:szCs w:val="16"/>
            </w:rPr>
            <w:fldChar w:fldCharType="end"/>
          </w:r>
        </w:p>
      </w:tc>
    </w:tr>
    <w:tr w:rsidR="00D74E25" w:rsidTr="00DE7789">
      <w:trPr>
        <w:trHeight w:val="274"/>
      </w:trPr>
      <w:tc>
        <w:tcPr>
          <w:tcW w:w="14955" w:type="dxa"/>
          <w:gridSpan w:val="3"/>
          <w:shd w:val="clear" w:color="auto" w:fill="auto"/>
        </w:tcPr>
        <w:p w:rsidR="00D74E25" w:rsidRPr="00094DD7" w:rsidRDefault="00C5045A" w:rsidP="00765AA9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Look w:val="0400" w:firstRow="0" w:lastRow="0" w:firstColumn="0" w:lastColumn="0" w:noHBand="0" w:noVBand="1"/>
    </w:tblPr>
    <w:tblGrid>
      <w:gridCol w:w="1719"/>
      <w:gridCol w:w="5643"/>
      <w:gridCol w:w="1710"/>
    </w:tblGrid>
    <w:tr w:rsidR="00D74E25" w:rsidTr="00B57C62">
      <w:trPr>
        <w:trHeight w:val="795"/>
        <w:jc w:val="center"/>
      </w:trPr>
      <w:tc>
        <w:tcPr>
          <w:tcW w:w="2922" w:type="dxa"/>
          <w:shd w:val="clear" w:color="auto" w:fill="auto"/>
        </w:tcPr>
        <w:p w:rsidR="00D74E25" w:rsidRDefault="00D74E25">
          <w:pPr>
            <w:pStyle w:val="Cabealho"/>
          </w:pPr>
        </w:p>
      </w:tc>
      <w:tc>
        <w:tcPr>
          <w:tcW w:w="9227" w:type="dxa"/>
          <w:shd w:val="clear" w:color="auto" w:fill="auto"/>
          <w:vAlign w:val="center"/>
        </w:tcPr>
        <w:p w:rsidR="00D74E25" w:rsidRDefault="00D74E25" w:rsidP="00094DD7">
          <w:pPr>
            <w:pStyle w:val="Cabealho"/>
            <w:jc w:val="center"/>
          </w:pPr>
          <w:r w:rsidRPr="00094DD7">
            <w:rPr>
              <w:b/>
              <w:sz w:val="28"/>
              <w:szCs w:val="28"/>
            </w:rPr>
            <w:t>Plano de Projeto</w:t>
          </w:r>
        </w:p>
      </w:tc>
      <w:tc>
        <w:tcPr>
          <w:tcW w:w="2588" w:type="dxa"/>
          <w:shd w:val="clear" w:color="auto" w:fill="auto"/>
          <w:vAlign w:val="center"/>
        </w:tcPr>
        <w:p w:rsidR="00D74E25" w:rsidRDefault="00D74E25" w:rsidP="00B57C62">
          <w:pPr>
            <w:pStyle w:val="Cabealho"/>
            <w:jc w:val="center"/>
          </w:pPr>
          <w:r w:rsidRPr="00094DD7">
            <w:rPr>
              <w:b/>
              <w:sz w:val="16"/>
              <w:szCs w:val="16"/>
            </w:rPr>
            <w:t xml:space="preserve">Data:  </w:t>
          </w:r>
          <w:r w:rsidR="006B0A2C" w:rsidRPr="00094DD7">
            <w:rPr>
              <w:b/>
              <w:sz w:val="16"/>
              <w:szCs w:val="16"/>
            </w:rPr>
            <w:fldChar w:fldCharType="begin"/>
          </w:r>
          <w:r w:rsidRPr="00094DD7">
            <w:rPr>
              <w:b/>
              <w:sz w:val="16"/>
              <w:szCs w:val="16"/>
            </w:rPr>
            <w:instrText xml:space="preserve"> SAVEDATE  \@ "d-MMM-yy"  \* MERGEFORMAT </w:instrText>
          </w:r>
          <w:r w:rsidR="006B0A2C" w:rsidRPr="00094DD7">
            <w:rPr>
              <w:b/>
              <w:sz w:val="16"/>
              <w:szCs w:val="16"/>
            </w:rPr>
            <w:fldChar w:fldCharType="separate"/>
          </w:r>
          <w:r w:rsidR="00485E0C">
            <w:rPr>
              <w:b/>
              <w:noProof/>
              <w:sz w:val="16"/>
              <w:szCs w:val="16"/>
            </w:rPr>
            <w:t>16-abr-15</w:t>
          </w:r>
          <w:r w:rsidR="006B0A2C" w:rsidRPr="00094DD7">
            <w:rPr>
              <w:b/>
              <w:sz w:val="16"/>
              <w:szCs w:val="16"/>
            </w:rPr>
            <w:fldChar w:fldCharType="end"/>
          </w:r>
        </w:p>
      </w:tc>
    </w:tr>
    <w:tr w:rsidR="00D74E25" w:rsidTr="00B57C62">
      <w:trPr>
        <w:trHeight w:val="281"/>
        <w:jc w:val="center"/>
      </w:trPr>
      <w:tc>
        <w:tcPr>
          <w:tcW w:w="14737" w:type="dxa"/>
          <w:gridSpan w:val="3"/>
          <w:shd w:val="clear" w:color="auto" w:fill="auto"/>
        </w:tcPr>
        <w:p w:rsidR="00D74E25" w:rsidRPr="00094DD7" w:rsidRDefault="00B57C62" w:rsidP="00D00139">
          <w:pPr>
            <w:pStyle w:val="Cabealho"/>
            <w:jc w:val="center"/>
            <w:rPr>
              <w:b/>
            </w:rPr>
          </w:pPr>
          <w:proofErr w:type="gramStart"/>
          <w:r>
            <w:rPr>
              <w:b/>
            </w:rPr>
            <w:t>4SI</w:t>
          </w:r>
          <w:proofErr w:type="gramEnd"/>
          <w:r>
            <w:rPr>
              <w:b/>
            </w:rPr>
            <w:t xml:space="preserve"> Systems</w:t>
          </w:r>
        </w:p>
      </w:tc>
    </w:tr>
  </w:tbl>
  <w:p w:rsidR="00D74E25" w:rsidRDefault="00D74E25">
    <w:pPr>
      <w:pStyle w:val="Cabealho"/>
    </w:pPr>
  </w:p>
  <w:p w:rsidR="00D74E25" w:rsidRDefault="00D74E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>
    <w:nsid w:val="0DFD62FB"/>
    <w:multiLevelType w:val="hybridMultilevel"/>
    <w:tmpl w:val="EA820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20E6A"/>
    <w:multiLevelType w:val="hybridMultilevel"/>
    <w:tmpl w:val="35E2A1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9619A"/>
    <w:multiLevelType w:val="hybridMultilevel"/>
    <w:tmpl w:val="6F64A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3314E"/>
    <w:multiLevelType w:val="hybridMultilevel"/>
    <w:tmpl w:val="0A3855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C0844"/>
    <w:multiLevelType w:val="hybridMultilevel"/>
    <w:tmpl w:val="6E982F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E124A"/>
    <w:multiLevelType w:val="hybridMultilevel"/>
    <w:tmpl w:val="8CF40458"/>
    <w:lvl w:ilvl="0" w:tplc="0416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271701"/>
    <w:multiLevelType w:val="hybridMultilevel"/>
    <w:tmpl w:val="4B3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91C4E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0401E98"/>
    <w:multiLevelType w:val="hybridMultilevel"/>
    <w:tmpl w:val="D06E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C08CD"/>
    <w:multiLevelType w:val="hybridMultilevel"/>
    <w:tmpl w:val="9CDAE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40901"/>
    <w:multiLevelType w:val="hybridMultilevel"/>
    <w:tmpl w:val="570CFF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D16D3"/>
    <w:multiLevelType w:val="hybridMultilevel"/>
    <w:tmpl w:val="4398A2EE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AB7CF5"/>
    <w:multiLevelType w:val="hybridMultilevel"/>
    <w:tmpl w:val="3850A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02E55"/>
    <w:multiLevelType w:val="hybridMultilevel"/>
    <w:tmpl w:val="434C21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0"/>
  </w:num>
  <w:num w:numId="5">
    <w:abstractNumId w:val="1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15"/>
  </w:num>
  <w:num w:numId="20">
    <w:abstractNumId w:val="8"/>
  </w:num>
  <w:num w:numId="21">
    <w:abstractNumId w:val="13"/>
  </w:num>
  <w:num w:numId="22">
    <w:abstractNumId w:val="5"/>
  </w:num>
  <w:num w:numId="23">
    <w:abstractNumId w:val="3"/>
  </w:num>
  <w:num w:numId="24">
    <w:abstractNumId w:val="10"/>
  </w:num>
  <w:num w:numId="25">
    <w:abstractNumId w:val="11"/>
  </w:num>
  <w:num w:numId="26">
    <w:abstractNumId w:val="2"/>
  </w:num>
  <w:num w:numId="27">
    <w:abstractNumId w:val="1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12DD"/>
    <w:rsid w:val="00005048"/>
    <w:rsid w:val="0000582E"/>
    <w:rsid w:val="000146CA"/>
    <w:rsid w:val="000201DF"/>
    <w:rsid w:val="00023966"/>
    <w:rsid w:val="0002459B"/>
    <w:rsid w:val="00024A79"/>
    <w:rsid w:val="00025938"/>
    <w:rsid w:val="00035264"/>
    <w:rsid w:val="0003632B"/>
    <w:rsid w:val="00046DFA"/>
    <w:rsid w:val="00050B46"/>
    <w:rsid w:val="00054310"/>
    <w:rsid w:val="00060B18"/>
    <w:rsid w:val="00065D95"/>
    <w:rsid w:val="00065F59"/>
    <w:rsid w:val="000775FE"/>
    <w:rsid w:val="00080160"/>
    <w:rsid w:val="00081D73"/>
    <w:rsid w:val="00081E21"/>
    <w:rsid w:val="000839F2"/>
    <w:rsid w:val="00083E2A"/>
    <w:rsid w:val="00084D68"/>
    <w:rsid w:val="000867A4"/>
    <w:rsid w:val="00094DD7"/>
    <w:rsid w:val="00095E6F"/>
    <w:rsid w:val="0009769A"/>
    <w:rsid w:val="000B21BA"/>
    <w:rsid w:val="000B7920"/>
    <w:rsid w:val="000C2AA9"/>
    <w:rsid w:val="000C4DAE"/>
    <w:rsid w:val="000C5F7D"/>
    <w:rsid w:val="000C7FD9"/>
    <w:rsid w:val="000D35A2"/>
    <w:rsid w:val="000D41E9"/>
    <w:rsid w:val="000D52F3"/>
    <w:rsid w:val="000E7215"/>
    <w:rsid w:val="00100795"/>
    <w:rsid w:val="00101A80"/>
    <w:rsid w:val="00104FEC"/>
    <w:rsid w:val="0010564E"/>
    <w:rsid w:val="00106BD5"/>
    <w:rsid w:val="00113569"/>
    <w:rsid w:val="001143C0"/>
    <w:rsid w:val="00121E76"/>
    <w:rsid w:val="001220E5"/>
    <w:rsid w:val="001242F9"/>
    <w:rsid w:val="0014447F"/>
    <w:rsid w:val="00155D6D"/>
    <w:rsid w:val="00162A90"/>
    <w:rsid w:val="001635A5"/>
    <w:rsid w:val="00163B68"/>
    <w:rsid w:val="00164737"/>
    <w:rsid w:val="001728D0"/>
    <w:rsid w:val="00172FFD"/>
    <w:rsid w:val="0017547B"/>
    <w:rsid w:val="00177DF8"/>
    <w:rsid w:val="00193B87"/>
    <w:rsid w:val="00197102"/>
    <w:rsid w:val="001A6498"/>
    <w:rsid w:val="001B6ADF"/>
    <w:rsid w:val="001C11F3"/>
    <w:rsid w:val="001C3250"/>
    <w:rsid w:val="001C52A3"/>
    <w:rsid w:val="001D0451"/>
    <w:rsid w:val="001E3F5D"/>
    <w:rsid w:val="001E78DE"/>
    <w:rsid w:val="001F5C66"/>
    <w:rsid w:val="00215A02"/>
    <w:rsid w:val="002237C0"/>
    <w:rsid w:val="002315B6"/>
    <w:rsid w:val="00232F48"/>
    <w:rsid w:val="00233130"/>
    <w:rsid w:val="00235F99"/>
    <w:rsid w:val="002374EE"/>
    <w:rsid w:val="0023768E"/>
    <w:rsid w:val="00243BD1"/>
    <w:rsid w:val="00246F4D"/>
    <w:rsid w:val="00253925"/>
    <w:rsid w:val="00253F2A"/>
    <w:rsid w:val="00255B61"/>
    <w:rsid w:val="002637FF"/>
    <w:rsid w:val="00267613"/>
    <w:rsid w:val="00272DEF"/>
    <w:rsid w:val="00274F0F"/>
    <w:rsid w:val="002835A7"/>
    <w:rsid w:val="00291E92"/>
    <w:rsid w:val="00292167"/>
    <w:rsid w:val="002A33AA"/>
    <w:rsid w:val="002B1D38"/>
    <w:rsid w:val="002C30D6"/>
    <w:rsid w:val="002C370B"/>
    <w:rsid w:val="002C63F9"/>
    <w:rsid w:val="002E1414"/>
    <w:rsid w:val="002F177F"/>
    <w:rsid w:val="002F4C11"/>
    <w:rsid w:val="002F693B"/>
    <w:rsid w:val="00301ABE"/>
    <w:rsid w:val="003141E1"/>
    <w:rsid w:val="00316B7F"/>
    <w:rsid w:val="0032053E"/>
    <w:rsid w:val="003344C6"/>
    <w:rsid w:val="003549BD"/>
    <w:rsid w:val="003761FE"/>
    <w:rsid w:val="0039552C"/>
    <w:rsid w:val="003C5BCD"/>
    <w:rsid w:val="003D00FB"/>
    <w:rsid w:val="003D635A"/>
    <w:rsid w:val="003F279A"/>
    <w:rsid w:val="003F6749"/>
    <w:rsid w:val="00404D6A"/>
    <w:rsid w:val="00405E5E"/>
    <w:rsid w:val="00406A41"/>
    <w:rsid w:val="00411681"/>
    <w:rsid w:val="00424340"/>
    <w:rsid w:val="004257F7"/>
    <w:rsid w:val="004278B3"/>
    <w:rsid w:val="00436FAE"/>
    <w:rsid w:val="004372C0"/>
    <w:rsid w:val="00442C40"/>
    <w:rsid w:val="00447505"/>
    <w:rsid w:val="00460598"/>
    <w:rsid w:val="00464D9B"/>
    <w:rsid w:val="004740A2"/>
    <w:rsid w:val="00477E07"/>
    <w:rsid w:val="00480EBB"/>
    <w:rsid w:val="00482019"/>
    <w:rsid w:val="00483CAC"/>
    <w:rsid w:val="004850B2"/>
    <w:rsid w:val="00485E0C"/>
    <w:rsid w:val="00494392"/>
    <w:rsid w:val="00496632"/>
    <w:rsid w:val="00496F7A"/>
    <w:rsid w:val="004A3221"/>
    <w:rsid w:val="004A6340"/>
    <w:rsid w:val="004B75F7"/>
    <w:rsid w:val="004C0802"/>
    <w:rsid w:val="004D2292"/>
    <w:rsid w:val="004E375A"/>
    <w:rsid w:val="004E6F77"/>
    <w:rsid w:val="004F19EB"/>
    <w:rsid w:val="004F5B6B"/>
    <w:rsid w:val="004F771A"/>
    <w:rsid w:val="005050A9"/>
    <w:rsid w:val="005113D3"/>
    <w:rsid w:val="005262BA"/>
    <w:rsid w:val="0052680F"/>
    <w:rsid w:val="00532A76"/>
    <w:rsid w:val="00552DA0"/>
    <w:rsid w:val="005530F9"/>
    <w:rsid w:val="0055604B"/>
    <w:rsid w:val="005572F6"/>
    <w:rsid w:val="0055730A"/>
    <w:rsid w:val="005609ED"/>
    <w:rsid w:val="005614B2"/>
    <w:rsid w:val="005653D8"/>
    <w:rsid w:val="00571D25"/>
    <w:rsid w:val="00574E44"/>
    <w:rsid w:val="005966BD"/>
    <w:rsid w:val="005A7B43"/>
    <w:rsid w:val="005B08D2"/>
    <w:rsid w:val="005B0E57"/>
    <w:rsid w:val="005B4CC8"/>
    <w:rsid w:val="005B651A"/>
    <w:rsid w:val="005C64F3"/>
    <w:rsid w:val="005D17AE"/>
    <w:rsid w:val="005D30B7"/>
    <w:rsid w:val="005E0F8B"/>
    <w:rsid w:val="005E53FD"/>
    <w:rsid w:val="005F0A3A"/>
    <w:rsid w:val="00606470"/>
    <w:rsid w:val="00611087"/>
    <w:rsid w:val="00622353"/>
    <w:rsid w:val="0063195F"/>
    <w:rsid w:val="00632187"/>
    <w:rsid w:val="00641B9D"/>
    <w:rsid w:val="006566B9"/>
    <w:rsid w:val="006572FA"/>
    <w:rsid w:val="0065732D"/>
    <w:rsid w:val="00657335"/>
    <w:rsid w:val="00663A80"/>
    <w:rsid w:val="006904FA"/>
    <w:rsid w:val="00691679"/>
    <w:rsid w:val="006925C3"/>
    <w:rsid w:val="00692A57"/>
    <w:rsid w:val="00697A65"/>
    <w:rsid w:val="006A467A"/>
    <w:rsid w:val="006B0A2C"/>
    <w:rsid w:val="006B124E"/>
    <w:rsid w:val="006C48EC"/>
    <w:rsid w:val="006C6CD2"/>
    <w:rsid w:val="006E1346"/>
    <w:rsid w:val="006E6047"/>
    <w:rsid w:val="006F060B"/>
    <w:rsid w:val="006F1FD2"/>
    <w:rsid w:val="006F79B0"/>
    <w:rsid w:val="00700018"/>
    <w:rsid w:val="00703C7A"/>
    <w:rsid w:val="00724BCC"/>
    <w:rsid w:val="007268E9"/>
    <w:rsid w:val="007322E6"/>
    <w:rsid w:val="00732801"/>
    <w:rsid w:val="00745326"/>
    <w:rsid w:val="00755F99"/>
    <w:rsid w:val="00757311"/>
    <w:rsid w:val="00762A68"/>
    <w:rsid w:val="00765AA9"/>
    <w:rsid w:val="00765DC3"/>
    <w:rsid w:val="00766FE8"/>
    <w:rsid w:val="00770CDE"/>
    <w:rsid w:val="00781511"/>
    <w:rsid w:val="00781C28"/>
    <w:rsid w:val="00783D6F"/>
    <w:rsid w:val="00785C06"/>
    <w:rsid w:val="0078603B"/>
    <w:rsid w:val="0079563C"/>
    <w:rsid w:val="007A33C6"/>
    <w:rsid w:val="007B5948"/>
    <w:rsid w:val="007B7901"/>
    <w:rsid w:val="007B796B"/>
    <w:rsid w:val="007C4D61"/>
    <w:rsid w:val="007C62CD"/>
    <w:rsid w:val="007D27B8"/>
    <w:rsid w:val="007D38DD"/>
    <w:rsid w:val="007E2952"/>
    <w:rsid w:val="007E3147"/>
    <w:rsid w:val="007E4C21"/>
    <w:rsid w:val="007F63B1"/>
    <w:rsid w:val="007F67E1"/>
    <w:rsid w:val="00800915"/>
    <w:rsid w:val="00802945"/>
    <w:rsid w:val="00806311"/>
    <w:rsid w:val="0080675B"/>
    <w:rsid w:val="0081322A"/>
    <w:rsid w:val="00817166"/>
    <w:rsid w:val="00817650"/>
    <w:rsid w:val="00817AB3"/>
    <w:rsid w:val="008212DD"/>
    <w:rsid w:val="008220D0"/>
    <w:rsid w:val="008253AA"/>
    <w:rsid w:val="00831C1E"/>
    <w:rsid w:val="00842D89"/>
    <w:rsid w:val="0084789B"/>
    <w:rsid w:val="00852D64"/>
    <w:rsid w:val="00856036"/>
    <w:rsid w:val="00865B65"/>
    <w:rsid w:val="00867FB3"/>
    <w:rsid w:val="0087700C"/>
    <w:rsid w:val="00883FA3"/>
    <w:rsid w:val="0088749A"/>
    <w:rsid w:val="00890DE1"/>
    <w:rsid w:val="008B179B"/>
    <w:rsid w:val="008C1F2A"/>
    <w:rsid w:val="008D08C6"/>
    <w:rsid w:val="008D3E88"/>
    <w:rsid w:val="008E23C7"/>
    <w:rsid w:val="008E463A"/>
    <w:rsid w:val="008F09A7"/>
    <w:rsid w:val="008F6EBE"/>
    <w:rsid w:val="009014B1"/>
    <w:rsid w:val="009024BA"/>
    <w:rsid w:val="0091147B"/>
    <w:rsid w:val="009148D2"/>
    <w:rsid w:val="00946484"/>
    <w:rsid w:val="00950F33"/>
    <w:rsid w:val="00951771"/>
    <w:rsid w:val="009625BD"/>
    <w:rsid w:val="00964875"/>
    <w:rsid w:val="00970333"/>
    <w:rsid w:val="00973896"/>
    <w:rsid w:val="00976471"/>
    <w:rsid w:val="009835B5"/>
    <w:rsid w:val="00987407"/>
    <w:rsid w:val="009923C0"/>
    <w:rsid w:val="00994459"/>
    <w:rsid w:val="00995867"/>
    <w:rsid w:val="009961D6"/>
    <w:rsid w:val="009A0B2D"/>
    <w:rsid w:val="009A5DAD"/>
    <w:rsid w:val="009B3E5F"/>
    <w:rsid w:val="009B4F20"/>
    <w:rsid w:val="009C2AEA"/>
    <w:rsid w:val="009D1A43"/>
    <w:rsid w:val="009D3E53"/>
    <w:rsid w:val="009D4704"/>
    <w:rsid w:val="009E2F6A"/>
    <w:rsid w:val="009F002F"/>
    <w:rsid w:val="009F1219"/>
    <w:rsid w:val="009F44E4"/>
    <w:rsid w:val="009F4DB1"/>
    <w:rsid w:val="00A03CA3"/>
    <w:rsid w:val="00A102AF"/>
    <w:rsid w:val="00A1346A"/>
    <w:rsid w:val="00A15725"/>
    <w:rsid w:val="00A32F60"/>
    <w:rsid w:val="00A33FD6"/>
    <w:rsid w:val="00A43268"/>
    <w:rsid w:val="00A4517E"/>
    <w:rsid w:val="00A45B45"/>
    <w:rsid w:val="00A55B93"/>
    <w:rsid w:val="00A60D52"/>
    <w:rsid w:val="00A61448"/>
    <w:rsid w:val="00A71296"/>
    <w:rsid w:val="00A73D44"/>
    <w:rsid w:val="00A762F2"/>
    <w:rsid w:val="00A7744F"/>
    <w:rsid w:val="00A90991"/>
    <w:rsid w:val="00A932AD"/>
    <w:rsid w:val="00A93D53"/>
    <w:rsid w:val="00AA1CE6"/>
    <w:rsid w:val="00AA3A3D"/>
    <w:rsid w:val="00AB1B01"/>
    <w:rsid w:val="00AC77A4"/>
    <w:rsid w:val="00AD2550"/>
    <w:rsid w:val="00AD2EAC"/>
    <w:rsid w:val="00AD416C"/>
    <w:rsid w:val="00AE01AA"/>
    <w:rsid w:val="00AE0668"/>
    <w:rsid w:val="00AE1DA2"/>
    <w:rsid w:val="00AF46D8"/>
    <w:rsid w:val="00AF643E"/>
    <w:rsid w:val="00B01E14"/>
    <w:rsid w:val="00B07A1C"/>
    <w:rsid w:val="00B14E06"/>
    <w:rsid w:val="00B167BD"/>
    <w:rsid w:val="00B35B4D"/>
    <w:rsid w:val="00B400F6"/>
    <w:rsid w:val="00B4763C"/>
    <w:rsid w:val="00B55A54"/>
    <w:rsid w:val="00B57C62"/>
    <w:rsid w:val="00B70FA4"/>
    <w:rsid w:val="00B72278"/>
    <w:rsid w:val="00B74527"/>
    <w:rsid w:val="00B751BB"/>
    <w:rsid w:val="00B77011"/>
    <w:rsid w:val="00B828F3"/>
    <w:rsid w:val="00B85AB7"/>
    <w:rsid w:val="00BA43DE"/>
    <w:rsid w:val="00BA6D7B"/>
    <w:rsid w:val="00BB464B"/>
    <w:rsid w:val="00BC51F2"/>
    <w:rsid w:val="00BC6523"/>
    <w:rsid w:val="00BC6A03"/>
    <w:rsid w:val="00BC6B83"/>
    <w:rsid w:val="00BD4434"/>
    <w:rsid w:val="00BD7FCD"/>
    <w:rsid w:val="00BE0589"/>
    <w:rsid w:val="00BE0B80"/>
    <w:rsid w:val="00BF13C9"/>
    <w:rsid w:val="00BF6BFF"/>
    <w:rsid w:val="00BF73CB"/>
    <w:rsid w:val="00C00A65"/>
    <w:rsid w:val="00C11331"/>
    <w:rsid w:val="00C12A52"/>
    <w:rsid w:val="00C16805"/>
    <w:rsid w:val="00C20182"/>
    <w:rsid w:val="00C208A5"/>
    <w:rsid w:val="00C23BFF"/>
    <w:rsid w:val="00C335CA"/>
    <w:rsid w:val="00C35C16"/>
    <w:rsid w:val="00C419DD"/>
    <w:rsid w:val="00C47551"/>
    <w:rsid w:val="00C5045A"/>
    <w:rsid w:val="00C71E0F"/>
    <w:rsid w:val="00C7277A"/>
    <w:rsid w:val="00C8174A"/>
    <w:rsid w:val="00C83D4B"/>
    <w:rsid w:val="00C84C78"/>
    <w:rsid w:val="00C90709"/>
    <w:rsid w:val="00C92EE0"/>
    <w:rsid w:val="00C95ADA"/>
    <w:rsid w:val="00CA4F05"/>
    <w:rsid w:val="00CA6EE0"/>
    <w:rsid w:val="00CB18ED"/>
    <w:rsid w:val="00CB23C7"/>
    <w:rsid w:val="00CB35FE"/>
    <w:rsid w:val="00CB4212"/>
    <w:rsid w:val="00CB4FAF"/>
    <w:rsid w:val="00CB7345"/>
    <w:rsid w:val="00CB7670"/>
    <w:rsid w:val="00CC0DA5"/>
    <w:rsid w:val="00CC0F8B"/>
    <w:rsid w:val="00CC637F"/>
    <w:rsid w:val="00CD1648"/>
    <w:rsid w:val="00CD1C92"/>
    <w:rsid w:val="00CD300D"/>
    <w:rsid w:val="00CD5786"/>
    <w:rsid w:val="00CD643D"/>
    <w:rsid w:val="00CE426B"/>
    <w:rsid w:val="00CE6868"/>
    <w:rsid w:val="00CF45A9"/>
    <w:rsid w:val="00D00139"/>
    <w:rsid w:val="00D034A7"/>
    <w:rsid w:val="00D12348"/>
    <w:rsid w:val="00D140A7"/>
    <w:rsid w:val="00D17C5F"/>
    <w:rsid w:val="00D22C0E"/>
    <w:rsid w:val="00D30118"/>
    <w:rsid w:val="00D30BD2"/>
    <w:rsid w:val="00D31FC4"/>
    <w:rsid w:val="00D34ABF"/>
    <w:rsid w:val="00D405A1"/>
    <w:rsid w:val="00D436A4"/>
    <w:rsid w:val="00D44B27"/>
    <w:rsid w:val="00D4689F"/>
    <w:rsid w:val="00D62C6B"/>
    <w:rsid w:val="00D62DD3"/>
    <w:rsid w:val="00D63225"/>
    <w:rsid w:val="00D67677"/>
    <w:rsid w:val="00D71174"/>
    <w:rsid w:val="00D71F36"/>
    <w:rsid w:val="00D72197"/>
    <w:rsid w:val="00D73E3A"/>
    <w:rsid w:val="00D74E25"/>
    <w:rsid w:val="00D96E60"/>
    <w:rsid w:val="00DA18B3"/>
    <w:rsid w:val="00DA29CF"/>
    <w:rsid w:val="00DB1353"/>
    <w:rsid w:val="00DC2E97"/>
    <w:rsid w:val="00DC70D7"/>
    <w:rsid w:val="00DD2944"/>
    <w:rsid w:val="00DE5418"/>
    <w:rsid w:val="00DE7789"/>
    <w:rsid w:val="00DF48BC"/>
    <w:rsid w:val="00DF7ED4"/>
    <w:rsid w:val="00E03A9E"/>
    <w:rsid w:val="00E057B8"/>
    <w:rsid w:val="00E11F46"/>
    <w:rsid w:val="00E23F34"/>
    <w:rsid w:val="00E32B81"/>
    <w:rsid w:val="00E36361"/>
    <w:rsid w:val="00E466D6"/>
    <w:rsid w:val="00E5020C"/>
    <w:rsid w:val="00E52101"/>
    <w:rsid w:val="00E56A3E"/>
    <w:rsid w:val="00E61332"/>
    <w:rsid w:val="00E63738"/>
    <w:rsid w:val="00E66B3F"/>
    <w:rsid w:val="00E6738F"/>
    <w:rsid w:val="00E7008C"/>
    <w:rsid w:val="00E7381E"/>
    <w:rsid w:val="00E739ED"/>
    <w:rsid w:val="00E76BE9"/>
    <w:rsid w:val="00E850F8"/>
    <w:rsid w:val="00E92035"/>
    <w:rsid w:val="00E969F8"/>
    <w:rsid w:val="00EB11D5"/>
    <w:rsid w:val="00EB59C4"/>
    <w:rsid w:val="00EB79E9"/>
    <w:rsid w:val="00EC1E06"/>
    <w:rsid w:val="00EC3105"/>
    <w:rsid w:val="00EC3EDD"/>
    <w:rsid w:val="00ED4912"/>
    <w:rsid w:val="00ED5A4B"/>
    <w:rsid w:val="00EE0FCA"/>
    <w:rsid w:val="00EE215F"/>
    <w:rsid w:val="00F13113"/>
    <w:rsid w:val="00F14784"/>
    <w:rsid w:val="00F1719E"/>
    <w:rsid w:val="00F3498E"/>
    <w:rsid w:val="00F37BEA"/>
    <w:rsid w:val="00F41FA8"/>
    <w:rsid w:val="00F434F3"/>
    <w:rsid w:val="00F50A64"/>
    <w:rsid w:val="00F60154"/>
    <w:rsid w:val="00F61207"/>
    <w:rsid w:val="00F75E5E"/>
    <w:rsid w:val="00F779E2"/>
    <w:rsid w:val="00F8231D"/>
    <w:rsid w:val="00F849E8"/>
    <w:rsid w:val="00F853D6"/>
    <w:rsid w:val="00F92746"/>
    <w:rsid w:val="00FB6028"/>
    <w:rsid w:val="00FC46A2"/>
    <w:rsid w:val="00FD463C"/>
    <w:rsid w:val="00FD4A1D"/>
    <w:rsid w:val="00FE0086"/>
    <w:rsid w:val="00FF0FEF"/>
    <w:rsid w:val="00FF429E"/>
    <w:rsid w:val="00FF4DCC"/>
    <w:rsid w:val="00F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E3A"/>
    <w:pPr>
      <w:suppressAutoHyphens/>
      <w:kinsoku w:val="0"/>
    </w:pPr>
    <w:rPr>
      <w:rFonts w:ascii="Arial" w:eastAsia="Arial Unicode MS" w:hAnsi="Arial" w:cs="Arial"/>
      <w:szCs w:val="24"/>
      <w:lang w:eastAsia="ar-SA"/>
    </w:rPr>
  </w:style>
  <w:style w:type="paragraph" w:styleId="Ttulo1">
    <w:name w:val="heading 1"/>
    <w:basedOn w:val="Normal"/>
    <w:next w:val="Normal"/>
    <w:qFormat/>
    <w:rsid w:val="00D73E3A"/>
    <w:pPr>
      <w:keepNext/>
      <w:widowControl w:val="0"/>
      <w:numPr>
        <w:numId w:val="1"/>
      </w:numPr>
      <w:spacing w:before="360" w:after="60" w:line="240" w:lineRule="atLeast"/>
      <w:outlineLvl w:val="0"/>
    </w:pPr>
    <w:rPr>
      <w:b/>
      <w:sz w:val="24"/>
      <w:szCs w:val="20"/>
    </w:rPr>
  </w:style>
  <w:style w:type="paragraph" w:styleId="Ttulo2">
    <w:name w:val="heading 2"/>
    <w:basedOn w:val="Ttulo1"/>
    <w:next w:val="Normal"/>
    <w:qFormat/>
    <w:rsid w:val="00D73E3A"/>
    <w:pPr>
      <w:numPr>
        <w:ilvl w:val="1"/>
      </w:numPr>
      <w:spacing w:before="24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rsid w:val="00D73E3A"/>
    <w:pPr>
      <w:numPr>
        <w:ilvl w:val="2"/>
      </w:numPr>
      <w:spacing w:before="120" w:after="0" w:line="340" w:lineRule="atLeast"/>
      <w:outlineLvl w:val="2"/>
    </w:pPr>
    <w:rPr>
      <w:i/>
      <w:color w:val="000000"/>
      <w:kern w:val="1"/>
      <w:sz w:val="20"/>
      <w:szCs w:val="22"/>
      <w:lang w:val="en-US"/>
    </w:rPr>
  </w:style>
  <w:style w:type="paragraph" w:styleId="Ttulo4">
    <w:name w:val="heading 4"/>
    <w:basedOn w:val="Normal"/>
    <w:next w:val="Normal"/>
    <w:qFormat/>
    <w:rsid w:val="00D73E3A"/>
    <w:pPr>
      <w:keepNext/>
      <w:numPr>
        <w:ilvl w:val="3"/>
        <w:numId w:val="1"/>
      </w:numPr>
      <w:spacing w:before="120" w:line="280" w:lineRule="atLeast"/>
      <w:outlineLvl w:val="3"/>
    </w:pPr>
    <w:rPr>
      <w:color w:val="000000"/>
      <w:kern w:val="1"/>
      <w:szCs w:val="22"/>
      <w:lang w:val="en-US"/>
    </w:rPr>
  </w:style>
  <w:style w:type="paragraph" w:styleId="Ttulo5">
    <w:name w:val="heading 5"/>
    <w:basedOn w:val="Normal"/>
    <w:next w:val="Corpodetexto"/>
    <w:qFormat/>
    <w:rsid w:val="00D73E3A"/>
    <w:pPr>
      <w:numPr>
        <w:ilvl w:val="4"/>
        <w:numId w:val="1"/>
      </w:numPr>
      <w:spacing w:before="240" w:after="60"/>
      <w:outlineLvl w:val="4"/>
    </w:pPr>
    <w:rPr>
      <w:color w:val="000000"/>
      <w:kern w:val="1"/>
      <w:sz w:val="22"/>
      <w:szCs w:val="22"/>
      <w:lang w:val="en-US"/>
    </w:rPr>
  </w:style>
  <w:style w:type="paragraph" w:styleId="Ttulo6">
    <w:name w:val="heading 6"/>
    <w:basedOn w:val="Normal"/>
    <w:next w:val="Corpodetexto"/>
    <w:qFormat/>
    <w:rsid w:val="00D73E3A"/>
    <w:pPr>
      <w:numPr>
        <w:ilvl w:val="5"/>
        <w:numId w:val="1"/>
      </w:numPr>
      <w:spacing w:before="240" w:after="60"/>
      <w:outlineLvl w:val="5"/>
    </w:pPr>
    <w:rPr>
      <w:i/>
      <w:color w:val="000000"/>
      <w:kern w:val="1"/>
      <w:sz w:val="22"/>
      <w:szCs w:val="22"/>
      <w:lang w:val="en-US"/>
    </w:rPr>
  </w:style>
  <w:style w:type="paragraph" w:styleId="Ttulo7">
    <w:name w:val="heading 7"/>
    <w:basedOn w:val="Normal"/>
    <w:next w:val="Corpodetexto"/>
    <w:qFormat/>
    <w:rsid w:val="00D73E3A"/>
    <w:pPr>
      <w:numPr>
        <w:ilvl w:val="6"/>
        <w:numId w:val="1"/>
      </w:numPr>
      <w:spacing w:before="240" w:after="60"/>
      <w:outlineLvl w:val="6"/>
    </w:pPr>
    <w:rPr>
      <w:color w:val="000000"/>
      <w:kern w:val="1"/>
      <w:szCs w:val="22"/>
      <w:lang w:val="en-US"/>
    </w:rPr>
  </w:style>
  <w:style w:type="paragraph" w:styleId="Ttulo8">
    <w:name w:val="heading 8"/>
    <w:basedOn w:val="Normal"/>
    <w:next w:val="Corpodetexto"/>
    <w:qFormat/>
    <w:rsid w:val="00D73E3A"/>
    <w:pPr>
      <w:numPr>
        <w:ilvl w:val="7"/>
        <w:numId w:val="1"/>
      </w:numPr>
      <w:spacing w:before="240" w:after="60"/>
      <w:outlineLvl w:val="7"/>
    </w:pPr>
    <w:rPr>
      <w:i/>
      <w:color w:val="000000"/>
      <w:kern w:val="1"/>
      <w:szCs w:val="22"/>
      <w:lang w:val="en-US"/>
    </w:rPr>
  </w:style>
  <w:style w:type="paragraph" w:styleId="Ttulo9">
    <w:name w:val="heading 9"/>
    <w:basedOn w:val="Normal"/>
    <w:next w:val="Corpodetexto"/>
    <w:qFormat/>
    <w:rsid w:val="00D73E3A"/>
    <w:pPr>
      <w:numPr>
        <w:ilvl w:val="8"/>
        <w:numId w:val="1"/>
      </w:numPr>
      <w:spacing w:before="240" w:after="60"/>
      <w:outlineLvl w:val="8"/>
    </w:pPr>
    <w:rPr>
      <w:b/>
      <w:i/>
      <w:color w:val="000000"/>
      <w:kern w:val="1"/>
      <w:sz w:val="18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D73E3A"/>
    <w:rPr>
      <w:rFonts w:ascii="Symbol" w:hAnsi="Symbol" w:cs="Symbol"/>
    </w:rPr>
  </w:style>
  <w:style w:type="character" w:customStyle="1" w:styleId="Absatz-Standardschriftart">
    <w:name w:val="Absatz-Standardschriftart"/>
    <w:rsid w:val="00D73E3A"/>
  </w:style>
  <w:style w:type="character" w:customStyle="1" w:styleId="WW-Absatz-Standardschriftart">
    <w:name w:val="WW-Absatz-Standardschriftart"/>
    <w:rsid w:val="00D73E3A"/>
  </w:style>
  <w:style w:type="character" w:customStyle="1" w:styleId="WW8Num1z0">
    <w:name w:val="WW8Num1z0"/>
    <w:rsid w:val="00D73E3A"/>
    <w:rPr>
      <w:rFonts w:ascii="Symbol" w:hAnsi="Symbol" w:cs="Symbol"/>
    </w:rPr>
  </w:style>
  <w:style w:type="character" w:customStyle="1" w:styleId="WW8Num1z1">
    <w:name w:val="WW8Num1z1"/>
    <w:rsid w:val="00D73E3A"/>
    <w:rPr>
      <w:rFonts w:ascii="Courier New" w:hAnsi="Courier New" w:cs="Courier New"/>
    </w:rPr>
  </w:style>
  <w:style w:type="character" w:customStyle="1" w:styleId="WW8Num1z2">
    <w:name w:val="WW8Num1z2"/>
    <w:rsid w:val="00D73E3A"/>
    <w:rPr>
      <w:rFonts w:ascii="Wingdings" w:hAnsi="Wingdings" w:cs="Wingdings"/>
    </w:rPr>
  </w:style>
  <w:style w:type="character" w:customStyle="1" w:styleId="WW8Num2z1">
    <w:name w:val="WW8Num2z1"/>
    <w:rsid w:val="00D73E3A"/>
    <w:rPr>
      <w:rFonts w:ascii="Courier New" w:hAnsi="Courier New" w:cs="Courier New"/>
    </w:rPr>
  </w:style>
  <w:style w:type="character" w:customStyle="1" w:styleId="WW8Num2z2">
    <w:name w:val="WW8Num2z2"/>
    <w:rsid w:val="00D73E3A"/>
    <w:rPr>
      <w:rFonts w:ascii="Wingdings" w:hAnsi="Wingdings" w:cs="Wingdings"/>
    </w:rPr>
  </w:style>
  <w:style w:type="character" w:customStyle="1" w:styleId="WW8Num3z0">
    <w:name w:val="WW8Num3z0"/>
    <w:rsid w:val="00D73E3A"/>
    <w:rPr>
      <w:rFonts w:ascii="Symbol" w:hAnsi="Symbol" w:cs="Symbol"/>
    </w:rPr>
  </w:style>
  <w:style w:type="character" w:customStyle="1" w:styleId="WW8Num3z1">
    <w:name w:val="WW8Num3z1"/>
    <w:rsid w:val="00D73E3A"/>
    <w:rPr>
      <w:rFonts w:ascii="Courier New" w:hAnsi="Courier New" w:cs="Courier New"/>
    </w:rPr>
  </w:style>
  <w:style w:type="character" w:customStyle="1" w:styleId="WW8Num3z2">
    <w:name w:val="WW8Num3z2"/>
    <w:rsid w:val="00D73E3A"/>
    <w:rPr>
      <w:rFonts w:ascii="Wingdings" w:hAnsi="Wingdings" w:cs="Wingdings"/>
    </w:rPr>
  </w:style>
  <w:style w:type="character" w:customStyle="1" w:styleId="WW8Num4z0">
    <w:name w:val="WW8Num4z0"/>
    <w:rsid w:val="00D73E3A"/>
    <w:rPr>
      <w:rFonts w:ascii="Wingdings" w:hAnsi="Wingdings" w:cs="Wingdings"/>
    </w:rPr>
  </w:style>
  <w:style w:type="character" w:customStyle="1" w:styleId="WW8Num4z1">
    <w:name w:val="WW8Num4z1"/>
    <w:rsid w:val="00D73E3A"/>
    <w:rPr>
      <w:rFonts w:ascii="Courier New" w:hAnsi="Courier New" w:cs="Courier New"/>
    </w:rPr>
  </w:style>
  <w:style w:type="character" w:customStyle="1" w:styleId="WW8Num4z3">
    <w:name w:val="WW8Num4z3"/>
    <w:rsid w:val="00D73E3A"/>
    <w:rPr>
      <w:rFonts w:ascii="Symbol" w:hAnsi="Symbol" w:cs="Symbol"/>
    </w:rPr>
  </w:style>
  <w:style w:type="character" w:customStyle="1" w:styleId="WW8Num5z0">
    <w:name w:val="WW8Num5z0"/>
    <w:rsid w:val="00D73E3A"/>
    <w:rPr>
      <w:rFonts w:ascii="Symbol" w:hAnsi="Symbol" w:cs="Symbol"/>
    </w:rPr>
  </w:style>
  <w:style w:type="character" w:customStyle="1" w:styleId="WW8Num5z1">
    <w:name w:val="WW8Num5z1"/>
    <w:rsid w:val="00D73E3A"/>
    <w:rPr>
      <w:rFonts w:ascii="Courier New" w:hAnsi="Courier New" w:cs="Courier New"/>
    </w:rPr>
  </w:style>
  <w:style w:type="character" w:customStyle="1" w:styleId="WW8Num5z2">
    <w:name w:val="WW8Num5z2"/>
    <w:rsid w:val="00D73E3A"/>
    <w:rPr>
      <w:rFonts w:ascii="Wingdings" w:hAnsi="Wingdings" w:cs="Wingdings"/>
    </w:rPr>
  </w:style>
  <w:style w:type="character" w:customStyle="1" w:styleId="Fontepargpadro1">
    <w:name w:val="Fonte parág. padrão1"/>
    <w:rsid w:val="00D73E3A"/>
  </w:style>
  <w:style w:type="character" w:customStyle="1" w:styleId="Ttulo3Char">
    <w:name w:val="Título 3 Char"/>
    <w:rsid w:val="00D73E3A"/>
    <w:rPr>
      <w:rFonts w:ascii="Arial" w:eastAsia="Arial Unicode MS" w:hAnsi="Arial" w:cs="Arial"/>
      <w:b/>
      <w:i/>
      <w:color w:val="000000"/>
      <w:kern w:val="1"/>
      <w:szCs w:val="22"/>
      <w:lang w:val="en-US" w:eastAsia="ar-SA" w:bidi="ar-SA"/>
    </w:rPr>
  </w:style>
  <w:style w:type="character" w:styleId="Hyperlink">
    <w:name w:val="Hyperlink"/>
    <w:rsid w:val="00D73E3A"/>
    <w:rPr>
      <w:rFonts w:ascii="Arial" w:hAnsi="Arial" w:cs="Arial"/>
      <w:color w:val="0000FF"/>
      <w:sz w:val="20"/>
      <w:u w:val="single"/>
    </w:rPr>
  </w:style>
  <w:style w:type="character" w:styleId="Nmerodepgina">
    <w:name w:val="page number"/>
    <w:basedOn w:val="Fontepargpadro1"/>
    <w:rsid w:val="00D73E3A"/>
  </w:style>
  <w:style w:type="paragraph" w:customStyle="1" w:styleId="Heading">
    <w:name w:val="Heading"/>
    <w:basedOn w:val="Normal"/>
    <w:next w:val="Normal"/>
    <w:rsid w:val="00D73E3A"/>
    <w:pPr>
      <w:widowControl w:val="0"/>
      <w:jc w:val="center"/>
    </w:pPr>
    <w:rPr>
      <w:b/>
      <w:sz w:val="36"/>
      <w:szCs w:val="20"/>
    </w:rPr>
  </w:style>
  <w:style w:type="paragraph" w:styleId="Corpodetexto">
    <w:name w:val="Body Text"/>
    <w:basedOn w:val="Normal"/>
    <w:rsid w:val="00D73E3A"/>
    <w:pPr>
      <w:spacing w:after="120" w:line="240" w:lineRule="atLeast"/>
      <w:ind w:left="720"/>
    </w:pPr>
    <w:rPr>
      <w:rFonts w:ascii="Times New Roman" w:hAnsi="Times New Roman" w:cs="Times New Roman"/>
      <w:szCs w:val="20"/>
    </w:rPr>
  </w:style>
  <w:style w:type="paragraph" w:styleId="Lista">
    <w:name w:val="List"/>
    <w:basedOn w:val="Corpodetexto"/>
    <w:rsid w:val="00D73E3A"/>
    <w:rPr>
      <w:rFonts w:cs="Lohit Hindi"/>
    </w:rPr>
  </w:style>
  <w:style w:type="paragraph" w:customStyle="1" w:styleId="Legenda1">
    <w:name w:val="Legenda1"/>
    <w:basedOn w:val="Normal"/>
    <w:rsid w:val="00D73E3A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rsid w:val="00D73E3A"/>
    <w:pPr>
      <w:suppressLineNumbers/>
    </w:pPr>
    <w:rPr>
      <w:rFonts w:cs="Lohit Hindi"/>
    </w:rPr>
  </w:style>
  <w:style w:type="paragraph" w:customStyle="1" w:styleId="Textnumsontitlepage">
    <w:name w:val="Text&amp;nums on title page"/>
    <w:rsid w:val="00D73E3A"/>
    <w:pPr>
      <w:suppressAutoHyphens/>
      <w:spacing w:line="240" w:lineRule="atLeast"/>
    </w:pPr>
    <w:rPr>
      <w:rFonts w:ascii="Arial" w:hAnsi="Arial" w:cs="Arial"/>
      <w:caps/>
      <w:kern w:val="1"/>
      <w:lang w:val="en-US" w:eastAsia="ar-SA"/>
    </w:rPr>
  </w:style>
  <w:style w:type="paragraph" w:customStyle="1" w:styleId="TextodoFormulrio">
    <w:name w:val="Texto do Formulário"/>
    <w:basedOn w:val="Normal"/>
    <w:rsid w:val="00D73E3A"/>
    <w:pPr>
      <w:keepNext/>
    </w:pPr>
    <w:rPr>
      <w:bCs/>
      <w:kern w:val="1"/>
      <w:sz w:val="16"/>
      <w:szCs w:val="20"/>
    </w:rPr>
  </w:style>
  <w:style w:type="paragraph" w:customStyle="1" w:styleId="InfoBlue">
    <w:name w:val="InfoBlue"/>
    <w:basedOn w:val="Normal"/>
    <w:next w:val="Normal"/>
    <w:rsid w:val="00D73E3A"/>
    <w:pPr>
      <w:widowControl w:val="0"/>
      <w:ind w:left="-113"/>
      <w:jc w:val="both"/>
    </w:pPr>
    <w:rPr>
      <w:iCs/>
      <w:color w:val="000000"/>
      <w:szCs w:val="20"/>
    </w:rPr>
  </w:style>
  <w:style w:type="paragraph" w:customStyle="1" w:styleId="Tabletext">
    <w:name w:val="Tabletext"/>
    <w:basedOn w:val="Normal"/>
    <w:rsid w:val="00D73E3A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uiPriority w:val="39"/>
    <w:rsid w:val="00D73E3A"/>
    <w:pPr>
      <w:widowControl w:val="0"/>
      <w:tabs>
        <w:tab w:val="left" w:pos="480"/>
        <w:tab w:val="right" w:leader="dot" w:pos="9000"/>
      </w:tabs>
      <w:spacing w:before="240" w:after="60" w:line="240" w:lineRule="atLeast"/>
      <w:ind w:right="2411"/>
    </w:pPr>
    <w:rPr>
      <w:b/>
      <w:bCs/>
      <w:szCs w:val="20"/>
    </w:rPr>
  </w:style>
  <w:style w:type="paragraph" w:customStyle="1" w:styleId="blank-spacers">
    <w:name w:val="blank-spacers"/>
    <w:rsid w:val="00D73E3A"/>
    <w:pPr>
      <w:suppressAutoHyphens/>
    </w:pPr>
    <w:rPr>
      <w:lang w:val="en-US" w:eastAsia="ar-SA"/>
    </w:rPr>
  </w:style>
  <w:style w:type="paragraph" w:styleId="Cabealho">
    <w:name w:val="header"/>
    <w:basedOn w:val="Normal"/>
    <w:rsid w:val="00D73E3A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obrigatoriedade">
    <w:name w:val="obrigatoriedade"/>
    <w:basedOn w:val="Cabealho"/>
    <w:rsid w:val="00D73E3A"/>
    <w:pPr>
      <w:widowControl/>
      <w:tabs>
        <w:tab w:val="clear" w:pos="4320"/>
        <w:tab w:val="clear" w:pos="8640"/>
      </w:tabs>
      <w:spacing w:line="240" w:lineRule="auto"/>
    </w:pPr>
    <w:rPr>
      <w:bCs/>
      <w:i/>
      <w:color w:val="000000"/>
      <w:kern w:val="1"/>
      <w:sz w:val="16"/>
      <w:szCs w:val="22"/>
    </w:rPr>
  </w:style>
  <w:style w:type="paragraph" w:customStyle="1" w:styleId="Reporttitle">
    <w:name w:val="Report title"/>
    <w:rsid w:val="00D73E3A"/>
    <w:pPr>
      <w:suppressAutoHyphens/>
      <w:spacing w:line="540" w:lineRule="atLeast"/>
      <w:ind w:right="-14"/>
    </w:pPr>
    <w:rPr>
      <w:rFonts w:ascii="Arial Narrow" w:hAnsi="Arial Narrow" w:cs="Arial Narrow"/>
      <w:b/>
      <w:kern w:val="1"/>
      <w:sz w:val="36"/>
      <w:lang w:val="en-US" w:eastAsia="ar-SA"/>
    </w:rPr>
  </w:style>
  <w:style w:type="paragraph" w:styleId="Rodap">
    <w:name w:val="footer"/>
    <w:basedOn w:val="Normal"/>
    <w:rsid w:val="00D73E3A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uiPriority w:val="39"/>
    <w:rsid w:val="00D73E3A"/>
    <w:pPr>
      <w:tabs>
        <w:tab w:val="left" w:pos="900"/>
        <w:tab w:val="right" w:leader="dot" w:pos="9000"/>
      </w:tabs>
      <w:ind w:left="900" w:right="971" w:hanging="660"/>
    </w:pPr>
  </w:style>
  <w:style w:type="paragraph" w:styleId="Sumrio3">
    <w:name w:val="toc 3"/>
    <w:basedOn w:val="Normal"/>
    <w:next w:val="Normal"/>
    <w:uiPriority w:val="39"/>
    <w:rsid w:val="00D73E3A"/>
    <w:pPr>
      <w:tabs>
        <w:tab w:val="left" w:pos="900"/>
        <w:tab w:val="right" w:leader="dot" w:pos="9000"/>
      </w:tabs>
      <w:ind w:left="1260" w:hanging="720"/>
    </w:pPr>
  </w:style>
  <w:style w:type="paragraph" w:styleId="Subttulo">
    <w:name w:val="Subtitle"/>
    <w:basedOn w:val="Normal"/>
    <w:next w:val="Corpodetexto"/>
    <w:qFormat/>
    <w:rsid w:val="00D73E3A"/>
    <w:pPr>
      <w:widowControl w:val="0"/>
      <w:spacing w:after="60" w:line="240" w:lineRule="atLeast"/>
      <w:jc w:val="center"/>
    </w:pPr>
    <w:rPr>
      <w:i/>
      <w:sz w:val="36"/>
      <w:szCs w:val="20"/>
      <w:lang w:val="en-AU"/>
    </w:rPr>
  </w:style>
  <w:style w:type="paragraph" w:customStyle="1" w:styleId="EstiloTtulo1ComplexoArial12pt">
    <w:name w:val="Estilo Título 1 + (Complexo) Arial 12 pt"/>
    <w:basedOn w:val="Ttulo1"/>
    <w:next w:val="Normal"/>
    <w:rsid w:val="00D73E3A"/>
    <w:pPr>
      <w:numPr>
        <w:numId w:val="0"/>
      </w:numPr>
    </w:pPr>
    <w:rPr>
      <w:szCs w:val="24"/>
    </w:rPr>
  </w:style>
  <w:style w:type="paragraph" w:customStyle="1" w:styleId="EstiloInfoBlueItlicoDepoisde0pt">
    <w:name w:val="Estilo InfoBlue + Itálico Depois de:  0 pt"/>
    <w:basedOn w:val="InfoBlue"/>
    <w:next w:val="Normal"/>
    <w:rsid w:val="00D73E3A"/>
    <w:rPr>
      <w:i/>
      <w:iCs w:val="0"/>
    </w:rPr>
  </w:style>
  <w:style w:type="paragraph" w:customStyle="1" w:styleId="InfoBlueBullet">
    <w:name w:val="InfoBlue Bullet"/>
    <w:basedOn w:val="InfoBlue"/>
    <w:next w:val="Normal"/>
    <w:rsid w:val="00D73E3A"/>
    <w:pPr>
      <w:ind w:left="0"/>
    </w:pPr>
    <w:rPr>
      <w:b/>
      <w:bCs/>
      <w:i/>
      <w:iCs w:val="0"/>
      <w:sz w:val="36"/>
      <w:szCs w:val="36"/>
    </w:rPr>
  </w:style>
  <w:style w:type="paragraph" w:styleId="Recuodecorpodetexto">
    <w:name w:val="Body Text Indent"/>
    <w:basedOn w:val="Normal"/>
    <w:rsid w:val="00D73E3A"/>
    <w:pPr>
      <w:spacing w:after="120"/>
      <w:ind w:left="283"/>
    </w:pPr>
  </w:style>
  <w:style w:type="paragraph" w:customStyle="1" w:styleId="InfoBluetab">
    <w:name w:val="InfoBlue tab"/>
    <w:basedOn w:val="InfoBlue"/>
    <w:next w:val="Normal"/>
    <w:rsid w:val="00D73E3A"/>
    <w:pPr>
      <w:ind w:left="0"/>
    </w:pPr>
  </w:style>
  <w:style w:type="paragraph" w:customStyle="1" w:styleId="Capalogo">
    <w:name w:val="Capalogo"/>
    <w:basedOn w:val="InfoBlueBullet"/>
    <w:rsid w:val="00D73E3A"/>
  </w:style>
  <w:style w:type="paragraph" w:customStyle="1" w:styleId="TableContents">
    <w:name w:val="Table Contents"/>
    <w:basedOn w:val="Normal"/>
    <w:rsid w:val="00D73E3A"/>
    <w:pPr>
      <w:suppressLineNumbers/>
    </w:pPr>
  </w:style>
  <w:style w:type="paragraph" w:customStyle="1" w:styleId="TableHeading">
    <w:name w:val="Table Heading"/>
    <w:basedOn w:val="TableContents"/>
    <w:rsid w:val="00D73E3A"/>
    <w:pPr>
      <w:jc w:val="center"/>
    </w:pPr>
    <w:rPr>
      <w:b/>
      <w:bCs/>
    </w:rPr>
  </w:style>
  <w:style w:type="paragraph" w:styleId="Sumrio4">
    <w:name w:val="toc 4"/>
    <w:basedOn w:val="Index"/>
    <w:rsid w:val="00D73E3A"/>
    <w:pPr>
      <w:tabs>
        <w:tab w:val="right" w:leader="dot" w:pos="9123"/>
      </w:tabs>
      <w:ind w:left="849"/>
    </w:pPr>
  </w:style>
  <w:style w:type="paragraph" w:styleId="Sumrio5">
    <w:name w:val="toc 5"/>
    <w:basedOn w:val="Index"/>
    <w:rsid w:val="00D73E3A"/>
    <w:pPr>
      <w:tabs>
        <w:tab w:val="right" w:leader="dot" w:pos="8840"/>
      </w:tabs>
      <w:ind w:left="1132"/>
    </w:pPr>
  </w:style>
  <w:style w:type="paragraph" w:styleId="Sumrio6">
    <w:name w:val="toc 6"/>
    <w:basedOn w:val="Index"/>
    <w:rsid w:val="00D73E3A"/>
    <w:pPr>
      <w:tabs>
        <w:tab w:val="right" w:leader="dot" w:pos="8557"/>
      </w:tabs>
      <w:ind w:left="1415"/>
    </w:pPr>
  </w:style>
  <w:style w:type="paragraph" w:styleId="Sumrio7">
    <w:name w:val="toc 7"/>
    <w:basedOn w:val="Index"/>
    <w:rsid w:val="00D73E3A"/>
    <w:pPr>
      <w:tabs>
        <w:tab w:val="right" w:leader="dot" w:pos="8274"/>
      </w:tabs>
      <w:ind w:left="1698"/>
    </w:pPr>
  </w:style>
  <w:style w:type="paragraph" w:styleId="Sumrio8">
    <w:name w:val="toc 8"/>
    <w:basedOn w:val="Index"/>
    <w:rsid w:val="00D73E3A"/>
    <w:pPr>
      <w:tabs>
        <w:tab w:val="right" w:leader="dot" w:pos="7991"/>
      </w:tabs>
      <w:ind w:left="1981"/>
    </w:pPr>
  </w:style>
  <w:style w:type="paragraph" w:styleId="Sumrio9">
    <w:name w:val="toc 9"/>
    <w:basedOn w:val="Index"/>
    <w:rsid w:val="00D73E3A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rsid w:val="00D73E3A"/>
    <w:pPr>
      <w:tabs>
        <w:tab w:val="right" w:leader="dot" w:pos="7425"/>
      </w:tabs>
      <w:ind w:left="2547"/>
    </w:pPr>
  </w:style>
  <w:style w:type="table" w:styleId="ListaMdia2-nfase6">
    <w:name w:val="Medium List 2 Accent 6"/>
    <w:basedOn w:val="Tabelanormal"/>
    <w:uiPriority w:val="66"/>
    <w:rsid w:val="008F09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8F09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Tabelacomgrade">
    <w:name w:val="Table Grid"/>
    <w:basedOn w:val="Tabelanormal"/>
    <w:uiPriority w:val="59"/>
    <w:rsid w:val="009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7F7"/>
    <w:pPr>
      <w:suppressAutoHyphens w:val="0"/>
      <w:kinsoku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A90"/>
    <w:rPr>
      <w:rFonts w:ascii="Tahoma" w:eastAsia="Arial Unicode MS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B5948"/>
    <w:pPr>
      <w:ind w:left="720"/>
      <w:contextualSpacing/>
    </w:pPr>
  </w:style>
  <w:style w:type="table" w:styleId="SombreamentoClaro-nfase6">
    <w:name w:val="Light Shading Accent 6"/>
    <w:basedOn w:val="Tabelanormal"/>
    <w:uiPriority w:val="60"/>
    <w:rsid w:val="0042434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Mdio1-nfase6">
    <w:name w:val="Medium Shading 1 Accent 6"/>
    <w:basedOn w:val="Tabelanormal"/>
    <w:uiPriority w:val="63"/>
    <w:rsid w:val="004243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763C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763C"/>
    <w:rPr>
      <w:rFonts w:ascii="Arial" w:eastAsia="Arial Unicode MS" w:hAnsi="Arial" w:cs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B4763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F4DCC"/>
    <w:rPr>
      <w:color w:val="800080" w:themeColor="followedHyperlink"/>
      <w:u w:val="single"/>
    </w:rPr>
  </w:style>
  <w:style w:type="table" w:styleId="SombreamentoMdio2">
    <w:name w:val="Medium Shading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F853D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GradeClara-nfase2">
    <w:name w:val="Light Grid Accent 2"/>
    <w:basedOn w:val="Tabelanormal"/>
    <w:uiPriority w:val="62"/>
    <w:rsid w:val="00574E4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kinsoku w:val="0"/>
    </w:pPr>
    <w:rPr>
      <w:rFonts w:ascii="Arial" w:eastAsia="Arial Unicode MS" w:hAnsi="Arial" w:cs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360" w:after="60" w:line="240" w:lineRule="atLeast"/>
      <w:outlineLvl w:val="0"/>
    </w:pPr>
    <w:rPr>
      <w:b/>
      <w:sz w:val="24"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spacing w:before="240"/>
      <w:outlineLvl w:val="1"/>
    </w:pPr>
    <w:rPr>
      <w:sz w:val="22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120" w:after="0" w:line="340" w:lineRule="atLeast"/>
      <w:outlineLvl w:val="2"/>
    </w:pPr>
    <w:rPr>
      <w:i/>
      <w:color w:val="000000"/>
      <w:kern w:val="1"/>
      <w:sz w:val="20"/>
      <w:szCs w:val="22"/>
      <w:lang w:val="en-US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120" w:line="280" w:lineRule="atLeast"/>
      <w:outlineLvl w:val="3"/>
    </w:pPr>
    <w:rPr>
      <w:color w:val="000000"/>
      <w:kern w:val="1"/>
      <w:szCs w:val="22"/>
      <w:lang w:val="en-US"/>
    </w:rPr>
  </w:style>
  <w:style w:type="paragraph" w:styleId="Ttulo5">
    <w:name w:val="heading 5"/>
    <w:basedOn w:val="Normal"/>
    <w:next w:val="Corpodetexto"/>
    <w:qFormat/>
    <w:pPr>
      <w:numPr>
        <w:ilvl w:val="4"/>
        <w:numId w:val="1"/>
      </w:numPr>
      <w:spacing w:before="240" w:after="60"/>
      <w:outlineLvl w:val="4"/>
    </w:pPr>
    <w:rPr>
      <w:color w:val="000000"/>
      <w:kern w:val="1"/>
      <w:sz w:val="22"/>
      <w:szCs w:val="22"/>
      <w:lang w:val="en-US"/>
    </w:rPr>
  </w:style>
  <w:style w:type="paragraph" w:styleId="Ttulo6">
    <w:name w:val="heading 6"/>
    <w:basedOn w:val="Normal"/>
    <w:next w:val="Corpodetexto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kern w:val="1"/>
      <w:sz w:val="22"/>
      <w:szCs w:val="22"/>
      <w:lang w:val="en-US"/>
    </w:rPr>
  </w:style>
  <w:style w:type="paragraph" w:styleId="Ttulo7">
    <w:name w:val="heading 7"/>
    <w:basedOn w:val="Normal"/>
    <w:next w:val="Corpodetexto"/>
    <w:qFormat/>
    <w:pPr>
      <w:numPr>
        <w:ilvl w:val="6"/>
        <w:numId w:val="1"/>
      </w:numPr>
      <w:spacing w:before="240" w:after="60"/>
      <w:outlineLvl w:val="6"/>
    </w:pPr>
    <w:rPr>
      <w:color w:val="000000"/>
      <w:kern w:val="1"/>
      <w:szCs w:val="22"/>
      <w:lang w:val="en-US"/>
    </w:rPr>
  </w:style>
  <w:style w:type="paragraph" w:styleId="Ttulo8">
    <w:name w:val="heading 8"/>
    <w:basedOn w:val="Normal"/>
    <w:next w:val="Corpodetexto"/>
    <w:qFormat/>
    <w:pPr>
      <w:numPr>
        <w:ilvl w:val="7"/>
        <w:numId w:val="1"/>
      </w:numPr>
      <w:spacing w:before="240" w:after="60"/>
      <w:outlineLvl w:val="7"/>
    </w:pPr>
    <w:rPr>
      <w:i/>
      <w:color w:val="000000"/>
      <w:kern w:val="1"/>
      <w:szCs w:val="22"/>
      <w:lang w:val="en-US"/>
    </w:rPr>
  </w:style>
  <w:style w:type="paragraph" w:styleId="Ttulo9">
    <w:name w:val="heading 9"/>
    <w:basedOn w:val="Normal"/>
    <w:next w:val="Corpodetexto"/>
    <w:qFormat/>
    <w:pPr>
      <w:numPr>
        <w:ilvl w:val="8"/>
        <w:numId w:val="1"/>
      </w:numPr>
      <w:spacing w:before="240" w:after="60"/>
      <w:outlineLvl w:val="8"/>
    </w:pPr>
    <w:rPr>
      <w:b/>
      <w:i/>
      <w:color w:val="000000"/>
      <w:kern w:val="1"/>
      <w:sz w:val="18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customStyle="1" w:styleId="Ttulo3Char">
    <w:name w:val="Título 3 Char"/>
    <w:rPr>
      <w:rFonts w:ascii="Arial" w:eastAsia="Arial Unicode MS" w:hAnsi="Arial" w:cs="Arial"/>
      <w:b/>
      <w:i/>
      <w:color w:val="000000"/>
      <w:kern w:val="1"/>
      <w:szCs w:val="22"/>
      <w:lang w:val="en-US" w:eastAsia="ar-SA" w:bidi="ar-SA"/>
    </w:rPr>
  </w:style>
  <w:style w:type="character" w:styleId="Hyperlink">
    <w:name w:val="Hyperlink"/>
    <w:rPr>
      <w:rFonts w:ascii="Arial" w:hAnsi="Arial" w:cs="Arial"/>
      <w:color w:val="0000FF"/>
      <w:sz w:val="20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Normal"/>
    <w:pPr>
      <w:widowControl w:val="0"/>
      <w:jc w:val="center"/>
    </w:pPr>
    <w:rPr>
      <w:b/>
      <w:sz w:val="36"/>
      <w:szCs w:val="20"/>
    </w:rPr>
  </w:style>
  <w:style w:type="paragraph" w:styleId="Corpodetexto">
    <w:name w:val="Body Text"/>
    <w:basedOn w:val="Normal"/>
    <w:pPr>
      <w:spacing w:after="120" w:line="240" w:lineRule="atLeast"/>
      <w:ind w:left="720"/>
    </w:pPr>
    <w:rPr>
      <w:rFonts w:ascii="Times New Roman" w:hAnsi="Times New Roman" w:cs="Times New Roman"/>
      <w:szCs w:val="20"/>
    </w:rPr>
  </w:style>
  <w:style w:type="paragraph" w:styleId="Lista">
    <w:name w:val="List"/>
    <w:basedOn w:val="Corpodetexto"/>
    <w:rPr>
      <w:rFonts w:cs="Lohit Hindi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numsontitlepage">
    <w:name w:val="Text&amp;nums on title page"/>
    <w:pPr>
      <w:suppressAutoHyphens/>
      <w:spacing w:line="240" w:lineRule="atLeast"/>
    </w:pPr>
    <w:rPr>
      <w:rFonts w:ascii="Arial" w:hAnsi="Arial" w:cs="Arial"/>
      <w:caps/>
      <w:kern w:val="1"/>
      <w:lang w:val="en-US" w:eastAsia="ar-SA"/>
    </w:rPr>
  </w:style>
  <w:style w:type="paragraph" w:customStyle="1" w:styleId="TextodoFormulrio">
    <w:name w:val="Texto do Formulário"/>
    <w:basedOn w:val="Normal"/>
    <w:pPr>
      <w:keepNext/>
    </w:pPr>
    <w:rPr>
      <w:bCs/>
      <w:kern w:val="1"/>
      <w:sz w:val="16"/>
      <w:szCs w:val="20"/>
    </w:rPr>
  </w:style>
  <w:style w:type="paragraph" w:customStyle="1" w:styleId="InfoBlue">
    <w:name w:val="InfoBlue"/>
    <w:basedOn w:val="Normal"/>
    <w:next w:val="Normal"/>
    <w:pPr>
      <w:widowControl w:val="0"/>
      <w:ind w:left="-113"/>
      <w:jc w:val="both"/>
    </w:pPr>
    <w:rPr>
      <w:iCs/>
      <w:color w:val="00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uiPriority w:val="39"/>
    <w:pPr>
      <w:widowControl w:val="0"/>
      <w:tabs>
        <w:tab w:val="left" w:pos="480"/>
        <w:tab w:val="right" w:leader="dot" w:pos="9000"/>
      </w:tabs>
      <w:spacing w:before="240" w:after="60" w:line="240" w:lineRule="atLeast"/>
      <w:ind w:right="2411"/>
    </w:pPr>
    <w:rPr>
      <w:b/>
      <w:bCs/>
      <w:szCs w:val="20"/>
    </w:rPr>
  </w:style>
  <w:style w:type="paragraph" w:customStyle="1" w:styleId="blank-spacers">
    <w:name w:val="blank-spacers"/>
    <w:pPr>
      <w:suppressAutoHyphens/>
    </w:pPr>
    <w:rPr>
      <w:lang w:val="en-US" w:eastAsia="ar-SA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obrigatoriedade">
    <w:name w:val="obrigatoriedade"/>
    <w:basedOn w:val="Cabealho"/>
    <w:pPr>
      <w:widowControl/>
      <w:tabs>
        <w:tab w:val="clear" w:pos="4320"/>
        <w:tab w:val="clear" w:pos="8640"/>
      </w:tabs>
      <w:spacing w:line="240" w:lineRule="auto"/>
    </w:pPr>
    <w:rPr>
      <w:bCs/>
      <w:i/>
      <w:color w:val="000000"/>
      <w:kern w:val="1"/>
      <w:sz w:val="16"/>
      <w:szCs w:val="22"/>
    </w:rPr>
  </w:style>
  <w:style w:type="paragraph" w:customStyle="1" w:styleId="Reporttitle">
    <w:name w:val="Report title"/>
    <w:pPr>
      <w:suppressAutoHyphens/>
      <w:spacing w:line="540" w:lineRule="atLeast"/>
      <w:ind w:right="-14"/>
    </w:pPr>
    <w:rPr>
      <w:rFonts w:ascii="Arial Narrow" w:hAnsi="Arial Narrow" w:cs="Arial Narrow"/>
      <w:b/>
      <w:kern w:val="1"/>
      <w:sz w:val="36"/>
      <w:lang w:val="en-US" w:eastAsia="ar-SA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2">
    <w:name w:val="toc 2"/>
    <w:basedOn w:val="Normal"/>
    <w:next w:val="Normal"/>
    <w:uiPriority w:val="39"/>
    <w:pPr>
      <w:tabs>
        <w:tab w:val="left" w:pos="900"/>
        <w:tab w:val="right" w:leader="dot" w:pos="9000"/>
      </w:tabs>
      <w:ind w:left="900" w:right="971" w:hanging="660"/>
    </w:pPr>
  </w:style>
  <w:style w:type="paragraph" w:styleId="Sumrio3">
    <w:name w:val="toc 3"/>
    <w:basedOn w:val="Normal"/>
    <w:next w:val="Normal"/>
    <w:uiPriority w:val="39"/>
    <w:pPr>
      <w:tabs>
        <w:tab w:val="left" w:pos="900"/>
        <w:tab w:val="right" w:leader="dot" w:pos="9000"/>
      </w:tabs>
      <w:ind w:left="1260" w:hanging="720"/>
    </w:pPr>
  </w:style>
  <w:style w:type="paragraph" w:styleId="Subttulo">
    <w:name w:val="Subtitle"/>
    <w:basedOn w:val="Normal"/>
    <w:next w:val="Corpodetexto"/>
    <w:qFormat/>
    <w:pPr>
      <w:widowControl w:val="0"/>
      <w:spacing w:after="60" w:line="240" w:lineRule="atLeast"/>
      <w:jc w:val="center"/>
    </w:pPr>
    <w:rPr>
      <w:i/>
      <w:sz w:val="36"/>
      <w:szCs w:val="20"/>
      <w:lang w:val="en-AU"/>
    </w:rPr>
  </w:style>
  <w:style w:type="paragraph" w:customStyle="1" w:styleId="EstiloTtulo1ComplexoArial12pt">
    <w:name w:val="Estilo Título 1 + (Complexo) Arial 12 pt"/>
    <w:basedOn w:val="Ttulo1"/>
    <w:next w:val="Normal"/>
    <w:pPr>
      <w:numPr>
        <w:numId w:val="0"/>
      </w:numPr>
    </w:pPr>
    <w:rPr>
      <w:szCs w:val="24"/>
    </w:rPr>
  </w:style>
  <w:style w:type="paragraph" w:customStyle="1" w:styleId="EstiloInfoBlueItlicoDepoisde0pt">
    <w:name w:val="Estilo InfoBlue + Itálico Depois de:  0 pt"/>
    <w:basedOn w:val="InfoBlue"/>
    <w:next w:val="Normal"/>
    <w:rPr>
      <w:i/>
      <w:iCs w:val="0"/>
    </w:rPr>
  </w:style>
  <w:style w:type="paragraph" w:customStyle="1" w:styleId="InfoBlueBullet">
    <w:name w:val="InfoBlue Bullet"/>
    <w:basedOn w:val="InfoBlue"/>
    <w:next w:val="Normal"/>
    <w:pPr>
      <w:ind w:left="0"/>
    </w:pPr>
    <w:rPr>
      <w:b/>
      <w:bCs/>
      <w:i/>
      <w:iCs w:val="0"/>
      <w:sz w:val="36"/>
      <w:szCs w:val="36"/>
    </w:rPr>
  </w:style>
  <w:style w:type="paragraph" w:styleId="Recuodecorpodetexto">
    <w:name w:val="Body Text Indent"/>
    <w:basedOn w:val="Normal"/>
    <w:pPr>
      <w:spacing w:after="120"/>
      <w:ind w:left="283"/>
    </w:pPr>
  </w:style>
  <w:style w:type="paragraph" w:customStyle="1" w:styleId="InfoBluetab">
    <w:name w:val="InfoBlue tab"/>
    <w:basedOn w:val="InfoBlue"/>
    <w:next w:val="Normal"/>
    <w:pPr>
      <w:ind w:left="0"/>
    </w:pPr>
  </w:style>
  <w:style w:type="paragraph" w:customStyle="1" w:styleId="Capalogo">
    <w:name w:val="Capalogo"/>
    <w:basedOn w:val="InfoBlueBulle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mrio4">
    <w:name w:val="toc 4"/>
    <w:basedOn w:val="Index"/>
    <w:pPr>
      <w:tabs>
        <w:tab w:val="right" w:leader="dot" w:pos="9123"/>
      </w:tabs>
      <w:ind w:left="849"/>
    </w:pPr>
  </w:style>
  <w:style w:type="paragraph" w:styleId="Sumrio5">
    <w:name w:val="toc 5"/>
    <w:basedOn w:val="Index"/>
    <w:pPr>
      <w:tabs>
        <w:tab w:val="right" w:leader="dot" w:pos="8840"/>
      </w:tabs>
      <w:ind w:left="1132"/>
    </w:pPr>
  </w:style>
  <w:style w:type="paragraph" w:styleId="Sumrio6">
    <w:name w:val="toc 6"/>
    <w:basedOn w:val="Index"/>
    <w:pPr>
      <w:tabs>
        <w:tab w:val="right" w:leader="dot" w:pos="8557"/>
      </w:tabs>
      <w:ind w:left="1415"/>
    </w:pPr>
  </w:style>
  <w:style w:type="paragraph" w:styleId="Sumrio7">
    <w:name w:val="toc 7"/>
    <w:basedOn w:val="Index"/>
    <w:pPr>
      <w:tabs>
        <w:tab w:val="right" w:leader="dot" w:pos="8274"/>
      </w:tabs>
      <w:ind w:left="1698"/>
    </w:pPr>
  </w:style>
  <w:style w:type="paragraph" w:styleId="Sumrio8">
    <w:name w:val="toc 8"/>
    <w:basedOn w:val="Index"/>
    <w:pPr>
      <w:tabs>
        <w:tab w:val="right" w:leader="dot" w:pos="7991"/>
      </w:tabs>
      <w:ind w:left="1981"/>
    </w:pPr>
  </w:style>
  <w:style w:type="paragraph" w:styleId="Sumrio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table" w:styleId="ListaMdia2-nfase6">
    <w:name w:val="Medium List 2 Accent 6"/>
    <w:basedOn w:val="Tabelanormal"/>
    <w:uiPriority w:val="66"/>
    <w:rsid w:val="008F09A7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8F09A7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Tabelacomgrade">
    <w:name w:val="Table Grid"/>
    <w:basedOn w:val="Tabelanormal"/>
    <w:uiPriority w:val="59"/>
    <w:rsid w:val="009F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7F7"/>
    <w:pPr>
      <w:suppressAutoHyphens w:val="0"/>
      <w:kinsoku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2A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2A90"/>
    <w:rPr>
      <w:rFonts w:ascii="Tahoma" w:eastAsia="Arial Unicode MS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7B5948"/>
    <w:pPr>
      <w:ind w:left="720"/>
      <w:contextualSpacing/>
    </w:pPr>
  </w:style>
  <w:style w:type="table" w:styleId="SombreamentoClaro-nfase6">
    <w:name w:val="Light Shading Accent 6"/>
    <w:basedOn w:val="Tabelanormal"/>
    <w:uiPriority w:val="60"/>
    <w:rsid w:val="0042434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Mdio1-nfase6">
    <w:name w:val="Medium Shading 1 Accent 6"/>
    <w:basedOn w:val="Tabelanormal"/>
    <w:uiPriority w:val="63"/>
    <w:rsid w:val="004243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4763C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4763C"/>
    <w:rPr>
      <w:rFonts w:ascii="Arial" w:eastAsia="Arial Unicode MS" w:hAnsi="Arial" w:cs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B4763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FF4DCC"/>
    <w:rPr>
      <w:color w:val="800080" w:themeColor="followedHyperlink"/>
      <w:u w:val="single"/>
    </w:rPr>
  </w:style>
  <w:style w:type="table" w:styleId="SombreamentoMdio2">
    <w:name w:val="Medium Shading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F853D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F853D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2">
    <w:name w:val="Light List Accent 2"/>
    <w:basedOn w:val="Tabelanormal"/>
    <w:uiPriority w:val="61"/>
    <w:rsid w:val="00F853D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diagramQuickStyle" Target="diagrams/quickStyle1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microsoft.com/office/2007/relationships/diagramDrawing" Target="diagrams/drawing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Colors" Target="diagrams/colors1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ntermedi&#225;ria\Templates\TAD11_EspecificacaoProgramaCOBOL-JL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43A4A-4AB1-438B-B573-3E98166BC00D}" type="doc">
      <dgm:prSet loTypeId="urn:microsoft.com/office/officeart/2008/layout/NameandTitleOrganizationalChart" loCatId="hierarchy" qsTypeId="urn:microsoft.com/office/officeart/2005/8/quickstyle/3D4" qsCatId="3D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DA0DA424-973F-4D47-9F84-90C44606B434}">
      <dgm:prSet phldrT="[Texto]" custT="1"/>
      <dgm:spPr/>
      <dgm:t>
        <a:bodyPr/>
        <a:lstStyle/>
        <a:p>
          <a:r>
            <a:rPr lang="pt-BR" sz="1100"/>
            <a:t>Douglas Lacerda</a:t>
          </a:r>
        </a:p>
      </dgm:t>
    </dgm:pt>
    <dgm:pt modelId="{884738EA-24C3-48A4-8600-F16539ABA586}" type="parTrans" cxnId="{25DBB9A9-D4DE-4256-AA37-207483C227DD}">
      <dgm:prSet/>
      <dgm:spPr/>
      <dgm:t>
        <a:bodyPr/>
        <a:lstStyle/>
        <a:p>
          <a:endParaRPr lang="pt-BR" sz="3200"/>
        </a:p>
      </dgm:t>
    </dgm:pt>
    <dgm:pt modelId="{4338AA69-4DD2-4456-8703-EEAF7C81AC8B}" type="sibTrans" cxnId="{25DBB9A9-D4DE-4256-AA37-207483C227DD}">
      <dgm:prSet custT="1"/>
      <dgm:spPr/>
      <dgm:t>
        <a:bodyPr/>
        <a:lstStyle/>
        <a:p>
          <a:pPr algn="ctr"/>
          <a:r>
            <a:rPr lang="pt-BR" sz="1100"/>
            <a:t>Project Manager / Scrum Master</a:t>
          </a:r>
        </a:p>
      </dgm:t>
    </dgm:pt>
    <dgm:pt modelId="{44D190B9-A74D-47E0-A7A6-FC5D78E3604E}">
      <dgm:prSet phldrT="[Texto]" custT="1"/>
      <dgm:spPr/>
      <dgm:t>
        <a:bodyPr/>
        <a:lstStyle/>
        <a:p>
          <a:r>
            <a:rPr lang="pt-BR" sz="1100"/>
            <a:t>João Eymard</a:t>
          </a:r>
        </a:p>
      </dgm:t>
    </dgm:pt>
    <dgm:pt modelId="{A9F4C4F4-EFF4-4094-958A-020CDC42A99E}" type="parTrans" cxnId="{CEA83C31-4506-4EFC-A35F-5FDBC0B9D74D}">
      <dgm:prSet/>
      <dgm:spPr/>
      <dgm:t>
        <a:bodyPr/>
        <a:lstStyle/>
        <a:p>
          <a:endParaRPr lang="pt-BR" sz="3200"/>
        </a:p>
      </dgm:t>
    </dgm:pt>
    <dgm:pt modelId="{6EEA77D9-001E-4C99-B6E8-A161B04365E2}" type="sibTrans" cxnId="{CEA83C31-4506-4EFC-A35F-5FDBC0B9D74D}">
      <dgm:prSet custT="1"/>
      <dgm:spPr/>
      <dgm:t>
        <a:bodyPr/>
        <a:lstStyle/>
        <a:p>
          <a:pPr algn="ctr"/>
          <a:r>
            <a:rPr lang="pt-BR" sz="1200"/>
            <a:t>Desenvolvedor</a:t>
          </a:r>
        </a:p>
      </dgm:t>
    </dgm:pt>
    <dgm:pt modelId="{AAA69082-37FE-45EE-8CC3-61A6963F86BA}">
      <dgm:prSet phldrT="[Texto]" custT="1"/>
      <dgm:spPr/>
      <dgm:t>
        <a:bodyPr/>
        <a:lstStyle/>
        <a:p>
          <a:r>
            <a:rPr lang="pt-BR" sz="1100"/>
            <a:t>Cícero Akiles</a:t>
          </a:r>
        </a:p>
      </dgm:t>
    </dgm:pt>
    <dgm:pt modelId="{B33B8523-4B3A-43D9-ABE0-C71FCC3DFBE3}" type="parTrans" cxnId="{4F53C179-A024-4933-90A9-1B992B5E1D71}">
      <dgm:prSet/>
      <dgm:spPr/>
      <dgm:t>
        <a:bodyPr/>
        <a:lstStyle/>
        <a:p>
          <a:endParaRPr lang="pt-BR" sz="3200"/>
        </a:p>
      </dgm:t>
    </dgm:pt>
    <dgm:pt modelId="{09AD466C-274F-4B5E-9A7D-E619DF91059D}" type="sibTrans" cxnId="{4F53C179-A024-4933-90A9-1B992B5E1D71}">
      <dgm:prSet custT="1"/>
      <dgm:spPr/>
      <dgm:t>
        <a:bodyPr/>
        <a:lstStyle/>
        <a:p>
          <a:pPr algn="ctr"/>
          <a:r>
            <a:rPr lang="pt-BR" sz="1200"/>
            <a:t>Analista de testes</a:t>
          </a:r>
        </a:p>
      </dgm:t>
    </dgm:pt>
    <dgm:pt modelId="{907FC395-CD62-46BC-AF26-6C36FB3855B6}">
      <dgm:prSet phldrT="[Texto]" custT="1"/>
      <dgm:spPr/>
      <dgm:t>
        <a:bodyPr/>
        <a:lstStyle/>
        <a:p>
          <a:r>
            <a:rPr lang="pt-BR" sz="1100"/>
            <a:t>Francisco Antonio</a:t>
          </a:r>
        </a:p>
      </dgm:t>
    </dgm:pt>
    <dgm:pt modelId="{C20C6FDE-543A-4D2C-87F3-238F27E4BDAB}" type="sibTrans" cxnId="{8E3E097C-915C-4408-AC43-FCDF2FAFEBBC}">
      <dgm:prSet custT="1"/>
      <dgm:spPr/>
      <dgm:t>
        <a:bodyPr/>
        <a:lstStyle/>
        <a:p>
          <a:pPr algn="ctr"/>
          <a:r>
            <a:rPr lang="pt-BR" sz="1200"/>
            <a:t>Desenvolvedor</a:t>
          </a:r>
        </a:p>
      </dgm:t>
    </dgm:pt>
    <dgm:pt modelId="{A6A7F1C7-BA87-4162-B168-D707915332F4}" type="parTrans" cxnId="{8E3E097C-915C-4408-AC43-FCDF2FAFEBBC}">
      <dgm:prSet/>
      <dgm:spPr/>
      <dgm:t>
        <a:bodyPr/>
        <a:lstStyle/>
        <a:p>
          <a:endParaRPr lang="pt-BR" sz="3200"/>
        </a:p>
      </dgm:t>
    </dgm:pt>
    <dgm:pt modelId="{D0B9AF82-211D-4B09-BE24-3F514AC5B41C}" type="pres">
      <dgm:prSet presAssocID="{7FE43A4A-4AB1-438B-B573-3E98166BC0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A65E69C-3171-4A2F-B983-BE454BAC5216}" type="pres">
      <dgm:prSet presAssocID="{DA0DA424-973F-4D47-9F84-90C44606B434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2457BA1-8B8B-4803-B648-D7DC89D12AF6}" type="pres">
      <dgm:prSet presAssocID="{DA0DA424-973F-4D47-9F84-90C44606B434}" presName="rootComposite1" presStyleCnt="0"/>
      <dgm:spPr/>
      <dgm:t>
        <a:bodyPr/>
        <a:lstStyle/>
        <a:p>
          <a:endParaRPr lang="pt-BR"/>
        </a:p>
      </dgm:t>
    </dgm:pt>
    <dgm:pt modelId="{F73D77DA-C5E7-4F6A-A1E6-C8852AD2F031}" type="pres">
      <dgm:prSet presAssocID="{DA0DA424-973F-4D47-9F84-90C44606B434}" presName="rootText1" presStyleLbl="node0" presStyleIdx="0" presStyleCnt="1" custScaleX="11782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566AA73-A400-480C-B94D-69C5DD2DF689}" type="pres">
      <dgm:prSet presAssocID="{DA0DA424-973F-4D47-9F84-90C44606B434}" presName="titleText1" presStyleLbl="fgAcc0" presStyleIdx="0" presStyleCnt="1" custScaleY="210708" custLinFactNeighborY="21402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238F8213-E74A-4AC0-AF23-2AA42FEA0D56}" type="pres">
      <dgm:prSet presAssocID="{DA0DA424-973F-4D47-9F84-90C44606B434}" presName="rootConnector1" presStyleLbl="node1" presStyleIdx="0" presStyleCnt="3"/>
      <dgm:spPr/>
      <dgm:t>
        <a:bodyPr/>
        <a:lstStyle/>
        <a:p>
          <a:endParaRPr lang="pt-BR"/>
        </a:p>
      </dgm:t>
    </dgm:pt>
    <dgm:pt modelId="{93F1E346-E4AC-40D0-AA3D-4491FF7581D2}" type="pres">
      <dgm:prSet presAssocID="{DA0DA424-973F-4D47-9F84-90C44606B434}" presName="hierChild2" presStyleCnt="0"/>
      <dgm:spPr/>
      <dgm:t>
        <a:bodyPr/>
        <a:lstStyle/>
        <a:p>
          <a:endParaRPr lang="pt-BR"/>
        </a:p>
      </dgm:t>
    </dgm:pt>
    <dgm:pt modelId="{CED02962-13F3-4D68-97E8-7669B49B6981}" type="pres">
      <dgm:prSet presAssocID="{A6A7F1C7-BA87-4162-B168-D707915332F4}" presName="Name37" presStyleLbl="parChTrans1D2" presStyleIdx="0" presStyleCnt="3"/>
      <dgm:spPr/>
      <dgm:t>
        <a:bodyPr/>
        <a:lstStyle/>
        <a:p>
          <a:endParaRPr lang="pt-BR"/>
        </a:p>
      </dgm:t>
    </dgm:pt>
    <dgm:pt modelId="{AF348405-45DC-46AA-951F-F1E790E79A11}" type="pres">
      <dgm:prSet presAssocID="{907FC395-CD62-46BC-AF26-6C36FB3855B6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335440BC-AAFD-4CAF-8F33-2F6028BC1909}" type="pres">
      <dgm:prSet presAssocID="{907FC395-CD62-46BC-AF26-6C36FB3855B6}" presName="rootComposite" presStyleCnt="0"/>
      <dgm:spPr/>
      <dgm:t>
        <a:bodyPr/>
        <a:lstStyle/>
        <a:p>
          <a:endParaRPr lang="pt-BR"/>
        </a:p>
      </dgm:t>
    </dgm:pt>
    <dgm:pt modelId="{A4F2A7E4-2F17-4787-A8F8-7AE3F1727CAE}" type="pres">
      <dgm:prSet presAssocID="{907FC395-CD62-46BC-AF26-6C36FB3855B6}" presName="rootText" presStyleLbl="node1" presStyleIdx="0" presStyleCnt="3" custLinFactNeighborX="6470" custLinFactNeighborY="961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AEC6F886-C3D1-42CD-8C8F-599E4CC076B2}" type="pres">
      <dgm:prSet presAssocID="{907FC395-CD62-46BC-AF26-6C36FB3855B6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A898AC46-8B8F-4282-9B2A-15C2A78A4116}" type="pres">
      <dgm:prSet presAssocID="{907FC395-CD62-46BC-AF26-6C36FB3855B6}" presName="rootConnector" presStyleLbl="node2" presStyleIdx="0" presStyleCnt="0"/>
      <dgm:spPr/>
      <dgm:t>
        <a:bodyPr/>
        <a:lstStyle/>
        <a:p>
          <a:endParaRPr lang="pt-BR"/>
        </a:p>
      </dgm:t>
    </dgm:pt>
    <dgm:pt modelId="{173798AF-2534-495D-A61B-E508D0EE332B}" type="pres">
      <dgm:prSet presAssocID="{907FC395-CD62-46BC-AF26-6C36FB3855B6}" presName="hierChild4" presStyleCnt="0"/>
      <dgm:spPr/>
      <dgm:t>
        <a:bodyPr/>
        <a:lstStyle/>
        <a:p>
          <a:endParaRPr lang="pt-BR"/>
        </a:p>
      </dgm:t>
    </dgm:pt>
    <dgm:pt modelId="{006DC6E9-EA61-49C6-A52F-53E29FCDF699}" type="pres">
      <dgm:prSet presAssocID="{907FC395-CD62-46BC-AF26-6C36FB3855B6}" presName="hierChild5" presStyleCnt="0"/>
      <dgm:spPr/>
      <dgm:t>
        <a:bodyPr/>
        <a:lstStyle/>
        <a:p>
          <a:endParaRPr lang="pt-BR"/>
        </a:p>
      </dgm:t>
    </dgm:pt>
    <dgm:pt modelId="{D5C29576-59B8-4207-8F71-46A7ECDCCB68}" type="pres">
      <dgm:prSet presAssocID="{A9F4C4F4-EFF4-4094-958A-020CDC42A99E}" presName="Name37" presStyleLbl="parChTrans1D2" presStyleIdx="1" presStyleCnt="3"/>
      <dgm:spPr/>
      <dgm:t>
        <a:bodyPr/>
        <a:lstStyle/>
        <a:p>
          <a:endParaRPr lang="pt-BR"/>
        </a:p>
      </dgm:t>
    </dgm:pt>
    <dgm:pt modelId="{B52C9529-3435-446D-AB52-4A6A7A124F6F}" type="pres">
      <dgm:prSet presAssocID="{44D190B9-A74D-47E0-A7A6-FC5D78E3604E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25715CA-2D2A-4ED2-B641-C3CC817EAC89}" type="pres">
      <dgm:prSet presAssocID="{44D190B9-A74D-47E0-A7A6-FC5D78E3604E}" presName="rootComposite" presStyleCnt="0"/>
      <dgm:spPr/>
      <dgm:t>
        <a:bodyPr/>
        <a:lstStyle/>
        <a:p>
          <a:endParaRPr lang="pt-BR"/>
        </a:p>
      </dgm:t>
    </dgm:pt>
    <dgm:pt modelId="{143F1A98-EFAC-4576-9069-2055F6D81EE3}" type="pres">
      <dgm:prSet presAssocID="{44D190B9-A74D-47E0-A7A6-FC5D78E3604E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AE4DFB-156C-46D0-9456-F6FA6B4D18EB}" type="pres">
      <dgm:prSet presAssocID="{44D190B9-A74D-47E0-A7A6-FC5D78E3604E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7EAB9850-319C-4234-8A59-3A87D6032E93}" type="pres">
      <dgm:prSet presAssocID="{44D190B9-A74D-47E0-A7A6-FC5D78E3604E}" presName="rootConnector" presStyleLbl="node2" presStyleIdx="0" presStyleCnt="0"/>
      <dgm:spPr/>
      <dgm:t>
        <a:bodyPr/>
        <a:lstStyle/>
        <a:p>
          <a:endParaRPr lang="pt-BR"/>
        </a:p>
      </dgm:t>
    </dgm:pt>
    <dgm:pt modelId="{EE07A582-CEEB-4588-9A11-04283A446FFD}" type="pres">
      <dgm:prSet presAssocID="{44D190B9-A74D-47E0-A7A6-FC5D78E3604E}" presName="hierChild4" presStyleCnt="0"/>
      <dgm:spPr/>
      <dgm:t>
        <a:bodyPr/>
        <a:lstStyle/>
        <a:p>
          <a:endParaRPr lang="pt-BR"/>
        </a:p>
      </dgm:t>
    </dgm:pt>
    <dgm:pt modelId="{18FF4A38-D678-4E0E-8392-E3D34DE23BFA}" type="pres">
      <dgm:prSet presAssocID="{44D190B9-A74D-47E0-A7A6-FC5D78E3604E}" presName="hierChild5" presStyleCnt="0"/>
      <dgm:spPr/>
      <dgm:t>
        <a:bodyPr/>
        <a:lstStyle/>
        <a:p>
          <a:endParaRPr lang="pt-BR"/>
        </a:p>
      </dgm:t>
    </dgm:pt>
    <dgm:pt modelId="{4C7A56B2-70F9-48D7-90E7-0DF908A51396}" type="pres">
      <dgm:prSet presAssocID="{B33B8523-4B3A-43D9-ABE0-C71FCC3DFBE3}" presName="Name37" presStyleLbl="parChTrans1D2" presStyleIdx="2" presStyleCnt="3"/>
      <dgm:spPr/>
      <dgm:t>
        <a:bodyPr/>
        <a:lstStyle/>
        <a:p>
          <a:endParaRPr lang="pt-BR"/>
        </a:p>
      </dgm:t>
    </dgm:pt>
    <dgm:pt modelId="{8011AEEA-24B5-49A1-B71C-A47F6F27AE41}" type="pres">
      <dgm:prSet presAssocID="{AAA69082-37FE-45EE-8CC3-61A6963F86BA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912C4BC2-D3CC-4213-8555-DDD58C12F280}" type="pres">
      <dgm:prSet presAssocID="{AAA69082-37FE-45EE-8CC3-61A6963F86BA}" presName="rootComposite" presStyleCnt="0"/>
      <dgm:spPr/>
      <dgm:t>
        <a:bodyPr/>
        <a:lstStyle/>
        <a:p>
          <a:endParaRPr lang="pt-BR"/>
        </a:p>
      </dgm:t>
    </dgm:pt>
    <dgm:pt modelId="{90D9F268-3881-43EF-8850-DEE6DF084495}" type="pres">
      <dgm:prSet presAssocID="{AAA69082-37FE-45EE-8CC3-61A6963F86BA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F3955A64-CE22-44AC-97E7-241BA5AECE3E}" type="pres">
      <dgm:prSet presAssocID="{AAA69082-37FE-45EE-8CC3-61A6963F86BA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3ECDD2F0-4A29-4D53-A675-515267C75196}" type="pres">
      <dgm:prSet presAssocID="{AAA69082-37FE-45EE-8CC3-61A6963F86BA}" presName="rootConnector" presStyleLbl="node2" presStyleIdx="0" presStyleCnt="0"/>
      <dgm:spPr/>
      <dgm:t>
        <a:bodyPr/>
        <a:lstStyle/>
        <a:p>
          <a:endParaRPr lang="pt-BR"/>
        </a:p>
      </dgm:t>
    </dgm:pt>
    <dgm:pt modelId="{AFC25947-6EFD-426D-8D51-7A7DCD22CC43}" type="pres">
      <dgm:prSet presAssocID="{AAA69082-37FE-45EE-8CC3-61A6963F86BA}" presName="hierChild4" presStyleCnt="0"/>
      <dgm:spPr/>
      <dgm:t>
        <a:bodyPr/>
        <a:lstStyle/>
        <a:p>
          <a:endParaRPr lang="pt-BR"/>
        </a:p>
      </dgm:t>
    </dgm:pt>
    <dgm:pt modelId="{52B1A91E-49D3-458C-964B-08B67CCEE2DF}" type="pres">
      <dgm:prSet presAssocID="{AAA69082-37FE-45EE-8CC3-61A6963F86BA}" presName="hierChild5" presStyleCnt="0"/>
      <dgm:spPr/>
      <dgm:t>
        <a:bodyPr/>
        <a:lstStyle/>
        <a:p>
          <a:endParaRPr lang="pt-BR"/>
        </a:p>
      </dgm:t>
    </dgm:pt>
    <dgm:pt modelId="{60C26674-4C7A-4430-AC39-742923A602F9}" type="pres">
      <dgm:prSet presAssocID="{DA0DA424-973F-4D47-9F84-90C44606B434}" presName="hierChild3" presStyleCnt="0"/>
      <dgm:spPr/>
      <dgm:t>
        <a:bodyPr/>
        <a:lstStyle/>
        <a:p>
          <a:endParaRPr lang="pt-BR"/>
        </a:p>
      </dgm:t>
    </dgm:pt>
  </dgm:ptLst>
  <dgm:cxnLst>
    <dgm:cxn modelId="{2E6B256D-4CA1-42F8-B356-4610EC02D19C}" type="presOf" srcId="{C20C6FDE-543A-4D2C-87F3-238F27E4BDAB}" destId="{AEC6F886-C3D1-42CD-8C8F-599E4CC076B2}" srcOrd="0" destOrd="0" presId="urn:microsoft.com/office/officeart/2008/layout/NameandTitleOrganizationalChart"/>
    <dgm:cxn modelId="{3B0A1EED-16F9-489C-B708-2FCF7A0F0DA0}" type="presOf" srcId="{907FC395-CD62-46BC-AF26-6C36FB3855B6}" destId="{A4F2A7E4-2F17-4787-A8F8-7AE3F1727CAE}" srcOrd="0" destOrd="0" presId="urn:microsoft.com/office/officeart/2008/layout/NameandTitleOrganizationalChart"/>
    <dgm:cxn modelId="{874CC32F-9FBF-4E0C-AFAD-0D73A8AEF0D0}" type="presOf" srcId="{907FC395-CD62-46BC-AF26-6C36FB3855B6}" destId="{A898AC46-8B8F-4282-9B2A-15C2A78A4116}" srcOrd="1" destOrd="0" presId="urn:microsoft.com/office/officeart/2008/layout/NameandTitleOrganizationalChart"/>
    <dgm:cxn modelId="{CEA83C31-4506-4EFC-A35F-5FDBC0B9D74D}" srcId="{DA0DA424-973F-4D47-9F84-90C44606B434}" destId="{44D190B9-A74D-47E0-A7A6-FC5D78E3604E}" srcOrd="1" destOrd="0" parTransId="{A9F4C4F4-EFF4-4094-958A-020CDC42A99E}" sibTransId="{6EEA77D9-001E-4C99-B6E8-A161B04365E2}"/>
    <dgm:cxn modelId="{6F60158D-4D85-48AB-B5FB-6FC21B64F844}" type="presOf" srcId="{44D190B9-A74D-47E0-A7A6-FC5D78E3604E}" destId="{143F1A98-EFAC-4576-9069-2055F6D81EE3}" srcOrd="0" destOrd="0" presId="urn:microsoft.com/office/officeart/2008/layout/NameandTitleOrganizationalChart"/>
    <dgm:cxn modelId="{CB302A51-984A-4AD3-BE54-A074B43880DF}" type="presOf" srcId="{09AD466C-274F-4B5E-9A7D-E619DF91059D}" destId="{F3955A64-CE22-44AC-97E7-241BA5AECE3E}" srcOrd="0" destOrd="0" presId="urn:microsoft.com/office/officeart/2008/layout/NameandTitleOrganizationalChart"/>
    <dgm:cxn modelId="{230844A5-5258-43AA-9537-52673AA83D17}" type="presOf" srcId="{A6A7F1C7-BA87-4162-B168-D707915332F4}" destId="{CED02962-13F3-4D68-97E8-7669B49B6981}" srcOrd="0" destOrd="0" presId="urn:microsoft.com/office/officeart/2008/layout/NameandTitleOrganizationalChart"/>
    <dgm:cxn modelId="{32C1FEBA-B2CA-4B89-9687-61E1DCC3A716}" type="presOf" srcId="{AAA69082-37FE-45EE-8CC3-61A6963F86BA}" destId="{90D9F268-3881-43EF-8850-DEE6DF084495}" srcOrd="0" destOrd="0" presId="urn:microsoft.com/office/officeart/2008/layout/NameandTitleOrganizationalChart"/>
    <dgm:cxn modelId="{47A09CED-34FC-4BF7-8F18-E773CFC1062F}" type="presOf" srcId="{6EEA77D9-001E-4C99-B6E8-A161B04365E2}" destId="{D5AE4DFB-156C-46D0-9456-F6FA6B4D18EB}" srcOrd="0" destOrd="0" presId="urn:microsoft.com/office/officeart/2008/layout/NameandTitleOrganizationalChart"/>
    <dgm:cxn modelId="{12C6F6B5-417F-40B0-9CA2-9C1AB872690F}" type="presOf" srcId="{B33B8523-4B3A-43D9-ABE0-C71FCC3DFBE3}" destId="{4C7A56B2-70F9-48D7-90E7-0DF908A51396}" srcOrd="0" destOrd="0" presId="urn:microsoft.com/office/officeart/2008/layout/NameandTitleOrganizationalChart"/>
    <dgm:cxn modelId="{C6DB04E2-B0E1-4617-8415-8CD50C78ADAC}" type="presOf" srcId="{44D190B9-A74D-47E0-A7A6-FC5D78E3604E}" destId="{7EAB9850-319C-4234-8A59-3A87D6032E93}" srcOrd="1" destOrd="0" presId="urn:microsoft.com/office/officeart/2008/layout/NameandTitleOrganizationalChart"/>
    <dgm:cxn modelId="{4F53C179-A024-4933-90A9-1B992B5E1D71}" srcId="{DA0DA424-973F-4D47-9F84-90C44606B434}" destId="{AAA69082-37FE-45EE-8CC3-61A6963F86BA}" srcOrd="2" destOrd="0" parTransId="{B33B8523-4B3A-43D9-ABE0-C71FCC3DFBE3}" sibTransId="{09AD466C-274F-4B5E-9A7D-E619DF91059D}"/>
    <dgm:cxn modelId="{06596EA7-465F-420D-A6F4-B178F859C14C}" type="presOf" srcId="{DA0DA424-973F-4D47-9F84-90C44606B434}" destId="{F73D77DA-C5E7-4F6A-A1E6-C8852AD2F031}" srcOrd="0" destOrd="0" presId="urn:microsoft.com/office/officeart/2008/layout/NameandTitleOrganizationalChart"/>
    <dgm:cxn modelId="{72EA6A66-B4B9-4FF9-89D8-D3B03C584113}" type="presOf" srcId="{A9F4C4F4-EFF4-4094-958A-020CDC42A99E}" destId="{D5C29576-59B8-4207-8F71-46A7ECDCCB68}" srcOrd="0" destOrd="0" presId="urn:microsoft.com/office/officeart/2008/layout/NameandTitleOrganizationalChart"/>
    <dgm:cxn modelId="{CA99A561-3824-49D9-9432-554B6877C897}" type="presOf" srcId="{7FE43A4A-4AB1-438B-B573-3E98166BC00D}" destId="{D0B9AF82-211D-4B09-BE24-3F514AC5B41C}" srcOrd="0" destOrd="0" presId="urn:microsoft.com/office/officeart/2008/layout/NameandTitleOrganizationalChart"/>
    <dgm:cxn modelId="{8E3E097C-915C-4408-AC43-FCDF2FAFEBBC}" srcId="{DA0DA424-973F-4D47-9F84-90C44606B434}" destId="{907FC395-CD62-46BC-AF26-6C36FB3855B6}" srcOrd="0" destOrd="0" parTransId="{A6A7F1C7-BA87-4162-B168-D707915332F4}" sibTransId="{C20C6FDE-543A-4D2C-87F3-238F27E4BDAB}"/>
    <dgm:cxn modelId="{96D34385-9E8C-452D-8D19-749FEDD7AEF6}" type="presOf" srcId="{DA0DA424-973F-4D47-9F84-90C44606B434}" destId="{238F8213-E74A-4AC0-AF23-2AA42FEA0D56}" srcOrd="1" destOrd="0" presId="urn:microsoft.com/office/officeart/2008/layout/NameandTitleOrganizationalChart"/>
    <dgm:cxn modelId="{25DBB9A9-D4DE-4256-AA37-207483C227DD}" srcId="{7FE43A4A-4AB1-438B-B573-3E98166BC00D}" destId="{DA0DA424-973F-4D47-9F84-90C44606B434}" srcOrd="0" destOrd="0" parTransId="{884738EA-24C3-48A4-8600-F16539ABA586}" sibTransId="{4338AA69-4DD2-4456-8703-EEAF7C81AC8B}"/>
    <dgm:cxn modelId="{70403E9A-314E-47C7-9BDA-15DD249E594F}" type="presOf" srcId="{4338AA69-4DD2-4456-8703-EEAF7C81AC8B}" destId="{B566AA73-A400-480C-B94D-69C5DD2DF689}" srcOrd="0" destOrd="0" presId="urn:microsoft.com/office/officeart/2008/layout/NameandTitleOrganizationalChart"/>
    <dgm:cxn modelId="{2197F702-ED4A-4BFA-B485-5C24AD94B5AB}" type="presOf" srcId="{AAA69082-37FE-45EE-8CC3-61A6963F86BA}" destId="{3ECDD2F0-4A29-4D53-A675-515267C75196}" srcOrd="1" destOrd="0" presId="urn:microsoft.com/office/officeart/2008/layout/NameandTitleOrganizationalChart"/>
    <dgm:cxn modelId="{FCE79D8C-451E-4248-80EB-A64FC82E5C5A}" type="presParOf" srcId="{D0B9AF82-211D-4B09-BE24-3F514AC5B41C}" destId="{BA65E69C-3171-4A2F-B983-BE454BAC5216}" srcOrd="0" destOrd="0" presId="urn:microsoft.com/office/officeart/2008/layout/NameandTitleOrganizationalChart"/>
    <dgm:cxn modelId="{02DE1D54-B301-4C35-9463-FD1DEF3E0E8C}" type="presParOf" srcId="{BA65E69C-3171-4A2F-B983-BE454BAC5216}" destId="{72457BA1-8B8B-4803-B648-D7DC89D12AF6}" srcOrd="0" destOrd="0" presId="urn:microsoft.com/office/officeart/2008/layout/NameandTitleOrganizationalChart"/>
    <dgm:cxn modelId="{C7683CE0-2771-481B-BD44-C72BA4A85B40}" type="presParOf" srcId="{72457BA1-8B8B-4803-B648-D7DC89D12AF6}" destId="{F73D77DA-C5E7-4F6A-A1E6-C8852AD2F031}" srcOrd="0" destOrd="0" presId="urn:microsoft.com/office/officeart/2008/layout/NameandTitleOrganizationalChart"/>
    <dgm:cxn modelId="{29CEB945-6523-4337-A2C5-B029276CE14D}" type="presParOf" srcId="{72457BA1-8B8B-4803-B648-D7DC89D12AF6}" destId="{B566AA73-A400-480C-B94D-69C5DD2DF689}" srcOrd="1" destOrd="0" presId="urn:microsoft.com/office/officeart/2008/layout/NameandTitleOrganizationalChart"/>
    <dgm:cxn modelId="{157C320C-8A03-473C-8A41-19BE0AE9AC13}" type="presParOf" srcId="{72457BA1-8B8B-4803-B648-D7DC89D12AF6}" destId="{238F8213-E74A-4AC0-AF23-2AA42FEA0D56}" srcOrd="2" destOrd="0" presId="urn:microsoft.com/office/officeart/2008/layout/NameandTitleOrganizationalChart"/>
    <dgm:cxn modelId="{E0BCF212-B4D3-4250-823A-D0F4EBB6C92B}" type="presParOf" srcId="{BA65E69C-3171-4A2F-B983-BE454BAC5216}" destId="{93F1E346-E4AC-40D0-AA3D-4491FF7581D2}" srcOrd="1" destOrd="0" presId="urn:microsoft.com/office/officeart/2008/layout/NameandTitleOrganizationalChart"/>
    <dgm:cxn modelId="{3717264A-8769-4AD7-A5CF-5F256853679C}" type="presParOf" srcId="{93F1E346-E4AC-40D0-AA3D-4491FF7581D2}" destId="{CED02962-13F3-4D68-97E8-7669B49B6981}" srcOrd="0" destOrd="0" presId="urn:microsoft.com/office/officeart/2008/layout/NameandTitleOrganizationalChart"/>
    <dgm:cxn modelId="{ED0A6959-58A5-4F70-936A-99E579A8830D}" type="presParOf" srcId="{93F1E346-E4AC-40D0-AA3D-4491FF7581D2}" destId="{AF348405-45DC-46AA-951F-F1E790E79A11}" srcOrd="1" destOrd="0" presId="urn:microsoft.com/office/officeart/2008/layout/NameandTitleOrganizationalChart"/>
    <dgm:cxn modelId="{026B18DC-1F65-4C59-BC8E-DFA0904600C5}" type="presParOf" srcId="{AF348405-45DC-46AA-951F-F1E790E79A11}" destId="{335440BC-AAFD-4CAF-8F33-2F6028BC1909}" srcOrd="0" destOrd="0" presId="urn:microsoft.com/office/officeart/2008/layout/NameandTitleOrganizationalChart"/>
    <dgm:cxn modelId="{C7B77910-A361-407F-9C4F-1D6D8CF52DDC}" type="presParOf" srcId="{335440BC-AAFD-4CAF-8F33-2F6028BC1909}" destId="{A4F2A7E4-2F17-4787-A8F8-7AE3F1727CAE}" srcOrd="0" destOrd="0" presId="urn:microsoft.com/office/officeart/2008/layout/NameandTitleOrganizationalChart"/>
    <dgm:cxn modelId="{FD38B495-2F77-41CE-86C5-8CCC5D26527A}" type="presParOf" srcId="{335440BC-AAFD-4CAF-8F33-2F6028BC1909}" destId="{AEC6F886-C3D1-42CD-8C8F-599E4CC076B2}" srcOrd="1" destOrd="0" presId="urn:microsoft.com/office/officeart/2008/layout/NameandTitleOrganizationalChart"/>
    <dgm:cxn modelId="{34204884-B588-415F-9E92-9655C765895D}" type="presParOf" srcId="{335440BC-AAFD-4CAF-8F33-2F6028BC1909}" destId="{A898AC46-8B8F-4282-9B2A-15C2A78A4116}" srcOrd="2" destOrd="0" presId="urn:microsoft.com/office/officeart/2008/layout/NameandTitleOrganizationalChart"/>
    <dgm:cxn modelId="{46D2E842-AB9F-42F8-A54E-3FDF153B5D97}" type="presParOf" srcId="{AF348405-45DC-46AA-951F-F1E790E79A11}" destId="{173798AF-2534-495D-A61B-E508D0EE332B}" srcOrd="1" destOrd="0" presId="urn:microsoft.com/office/officeart/2008/layout/NameandTitleOrganizationalChart"/>
    <dgm:cxn modelId="{8A89CD6B-686E-4758-B1DE-6E4D30B1F195}" type="presParOf" srcId="{AF348405-45DC-46AA-951F-F1E790E79A11}" destId="{006DC6E9-EA61-49C6-A52F-53E29FCDF699}" srcOrd="2" destOrd="0" presId="urn:microsoft.com/office/officeart/2008/layout/NameandTitleOrganizationalChart"/>
    <dgm:cxn modelId="{95BB86B9-CB09-4960-B35F-2CF82600E9EC}" type="presParOf" srcId="{93F1E346-E4AC-40D0-AA3D-4491FF7581D2}" destId="{D5C29576-59B8-4207-8F71-46A7ECDCCB68}" srcOrd="2" destOrd="0" presId="urn:microsoft.com/office/officeart/2008/layout/NameandTitleOrganizationalChart"/>
    <dgm:cxn modelId="{171155A5-97FD-4ABD-85CD-13038758A61D}" type="presParOf" srcId="{93F1E346-E4AC-40D0-AA3D-4491FF7581D2}" destId="{B52C9529-3435-446D-AB52-4A6A7A124F6F}" srcOrd="3" destOrd="0" presId="urn:microsoft.com/office/officeart/2008/layout/NameandTitleOrganizationalChart"/>
    <dgm:cxn modelId="{A658741C-D648-40E9-8E10-BB402D5794AF}" type="presParOf" srcId="{B52C9529-3435-446D-AB52-4A6A7A124F6F}" destId="{025715CA-2D2A-4ED2-B641-C3CC817EAC89}" srcOrd="0" destOrd="0" presId="urn:microsoft.com/office/officeart/2008/layout/NameandTitleOrganizationalChart"/>
    <dgm:cxn modelId="{731AF190-D16E-47A8-B92C-4FC8B33C5F03}" type="presParOf" srcId="{025715CA-2D2A-4ED2-B641-C3CC817EAC89}" destId="{143F1A98-EFAC-4576-9069-2055F6D81EE3}" srcOrd="0" destOrd="0" presId="urn:microsoft.com/office/officeart/2008/layout/NameandTitleOrganizationalChart"/>
    <dgm:cxn modelId="{0F55F0A6-E248-46A6-9757-8CCD2CB9067A}" type="presParOf" srcId="{025715CA-2D2A-4ED2-B641-C3CC817EAC89}" destId="{D5AE4DFB-156C-46D0-9456-F6FA6B4D18EB}" srcOrd="1" destOrd="0" presId="urn:microsoft.com/office/officeart/2008/layout/NameandTitleOrganizationalChart"/>
    <dgm:cxn modelId="{7FA9D99E-88DA-4234-9F3E-406AC3D98117}" type="presParOf" srcId="{025715CA-2D2A-4ED2-B641-C3CC817EAC89}" destId="{7EAB9850-319C-4234-8A59-3A87D6032E93}" srcOrd="2" destOrd="0" presId="urn:microsoft.com/office/officeart/2008/layout/NameandTitleOrganizationalChart"/>
    <dgm:cxn modelId="{9087FCA5-44EF-459C-8048-2678002AD984}" type="presParOf" srcId="{B52C9529-3435-446D-AB52-4A6A7A124F6F}" destId="{EE07A582-CEEB-4588-9A11-04283A446FFD}" srcOrd="1" destOrd="0" presId="urn:microsoft.com/office/officeart/2008/layout/NameandTitleOrganizationalChart"/>
    <dgm:cxn modelId="{A0FC6A73-EB0E-4300-A29B-DCC037263787}" type="presParOf" srcId="{B52C9529-3435-446D-AB52-4A6A7A124F6F}" destId="{18FF4A38-D678-4E0E-8392-E3D34DE23BFA}" srcOrd="2" destOrd="0" presId="urn:microsoft.com/office/officeart/2008/layout/NameandTitleOrganizationalChart"/>
    <dgm:cxn modelId="{063832C1-F6CE-4D48-AE8F-7D2D7AB9ADBE}" type="presParOf" srcId="{93F1E346-E4AC-40D0-AA3D-4491FF7581D2}" destId="{4C7A56B2-70F9-48D7-90E7-0DF908A51396}" srcOrd="4" destOrd="0" presId="urn:microsoft.com/office/officeart/2008/layout/NameandTitleOrganizationalChart"/>
    <dgm:cxn modelId="{C0C04B9E-53D1-4EE9-B499-F385FE47E32E}" type="presParOf" srcId="{93F1E346-E4AC-40D0-AA3D-4491FF7581D2}" destId="{8011AEEA-24B5-49A1-B71C-A47F6F27AE41}" srcOrd="5" destOrd="0" presId="urn:microsoft.com/office/officeart/2008/layout/NameandTitleOrganizationalChart"/>
    <dgm:cxn modelId="{C7AAE5A5-AE1A-4060-9245-0A212CB477EC}" type="presParOf" srcId="{8011AEEA-24B5-49A1-B71C-A47F6F27AE41}" destId="{912C4BC2-D3CC-4213-8555-DDD58C12F280}" srcOrd="0" destOrd="0" presId="urn:microsoft.com/office/officeart/2008/layout/NameandTitleOrganizationalChart"/>
    <dgm:cxn modelId="{201D6335-A1F5-4BB4-ADED-D425F01A85E6}" type="presParOf" srcId="{912C4BC2-D3CC-4213-8555-DDD58C12F280}" destId="{90D9F268-3881-43EF-8850-DEE6DF084495}" srcOrd="0" destOrd="0" presId="urn:microsoft.com/office/officeart/2008/layout/NameandTitleOrganizationalChart"/>
    <dgm:cxn modelId="{F25BEB98-1A1E-4039-AFAC-BFBED0AFC4F1}" type="presParOf" srcId="{912C4BC2-D3CC-4213-8555-DDD58C12F280}" destId="{F3955A64-CE22-44AC-97E7-241BA5AECE3E}" srcOrd="1" destOrd="0" presId="urn:microsoft.com/office/officeart/2008/layout/NameandTitleOrganizationalChart"/>
    <dgm:cxn modelId="{FD3792C8-DCD6-4230-96B6-7CD4D0FD02BB}" type="presParOf" srcId="{912C4BC2-D3CC-4213-8555-DDD58C12F280}" destId="{3ECDD2F0-4A29-4D53-A675-515267C75196}" srcOrd="2" destOrd="0" presId="urn:microsoft.com/office/officeart/2008/layout/NameandTitleOrganizationalChart"/>
    <dgm:cxn modelId="{E24AD001-F51C-445F-B338-B2D6760FF84E}" type="presParOf" srcId="{8011AEEA-24B5-49A1-B71C-A47F6F27AE41}" destId="{AFC25947-6EFD-426D-8D51-7A7DCD22CC43}" srcOrd="1" destOrd="0" presId="urn:microsoft.com/office/officeart/2008/layout/NameandTitleOrganizationalChart"/>
    <dgm:cxn modelId="{3311EF4E-4DFD-4DB0-8992-3DF07D9A0F0A}" type="presParOf" srcId="{8011AEEA-24B5-49A1-B71C-A47F6F27AE41}" destId="{52B1A91E-49D3-458C-964B-08B67CCEE2DF}" srcOrd="2" destOrd="0" presId="urn:microsoft.com/office/officeart/2008/layout/NameandTitleOrganizationalChart"/>
    <dgm:cxn modelId="{8BD924DB-6B8D-40DF-A367-C5F10051E895}" type="presParOf" srcId="{BA65E69C-3171-4A2F-B983-BE454BAC5216}" destId="{60C26674-4C7A-4430-AC39-742923A602F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C7A56B2-70F9-48D7-90E7-0DF908A51396}">
      <dsp:nvSpPr>
        <dsp:cNvPr id="0" name=""/>
        <dsp:cNvSpPr/>
      </dsp:nvSpPr>
      <dsp:spPr>
        <a:xfrm>
          <a:off x="3011121" y="1124068"/>
          <a:ext cx="2029928" cy="6176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611"/>
              </a:lnTo>
              <a:lnTo>
                <a:pt x="2029928" y="428611"/>
              </a:lnTo>
              <a:lnTo>
                <a:pt x="2029928" y="61768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C29576-59B8-4207-8F71-46A7ECDCCB68}">
      <dsp:nvSpPr>
        <dsp:cNvPr id="0" name=""/>
        <dsp:cNvSpPr/>
      </dsp:nvSpPr>
      <dsp:spPr>
        <a:xfrm>
          <a:off x="2895675" y="1124068"/>
          <a:ext cx="91440" cy="617680"/>
        </a:xfrm>
        <a:custGeom>
          <a:avLst/>
          <a:gdLst/>
          <a:ahLst/>
          <a:cxnLst/>
          <a:rect l="0" t="0" r="0" b="0"/>
          <a:pathLst>
            <a:path>
              <a:moveTo>
                <a:pt x="115445" y="0"/>
              </a:moveTo>
              <a:lnTo>
                <a:pt x="115445" y="428611"/>
              </a:lnTo>
              <a:lnTo>
                <a:pt x="45720" y="428611"/>
              </a:lnTo>
              <a:lnTo>
                <a:pt x="45720" y="61768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02962-13F3-4D68-97E8-7669B49B6981}">
      <dsp:nvSpPr>
        <dsp:cNvPr id="0" name=""/>
        <dsp:cNvSpPr/>
      </dsp:nvSpPr>
      <dsp:spPr>
        <a:xfrm>
          <a:off x="942998" y="1124068"/>
          <a:ext cx="2068122" cy="625467"/>
        </a:xfrm>
        <a:custGeom>
          <a:avLst/>
          <a:gdLst/>
          <a:ahLst/>
          <a:cxnLst/>
          <a:rect l="0" t="0" r="0" b="0"/>
          <a:pathLst>
            <a:path>
              <a:moveTo>
                <a:pt x="2068122" y="0"/>
              </a:moveTo>
              <a:lnTo>
                <a:pt x="2068122" y="436398"/>
              </a:lnTo>
              <a:lnTo>
                <a:pt x="0" y="436398"/>
              </a:lnTo>
              <a:lnTo>
                <a:pt x="0" y="62546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D77DA-C5E7-4F6A-A1E6-C8852AD2F031}">
      <dsp:nvSpPr>
        <dsp:cNvPr id="0" name=""/>
        <dsp:cNvSpPr/>
      </dsp:nvSpPr>
      <dsp:spPr>
        <a:xfrm>
          <a:off x="2089163" y="313773"/>
          <a:ext cx="1843915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Douglas Lacerda</a:t>
          </a:r>
        </a:p>
      </dsp:txBody>
      <dsp:txXfrm>
        <a:off x="2089163" y="313773"/>
        <a:ext cx="1843915" cy="810295"/>
      </dsp:txXfrm>
    </dsp:sp>
    <dsp:sp modelId="{B566AA73-A400-480C-B94D-69C5DD2DF689}">
      <dsp:nvSpPr>
        <dsp:cNvPr id="0" name=""/>
        <dsp:cNvSpPr/>
      </dsp:nvSpPr>
      <dsp:spPr>
        <a:xfrm>
          <a:off x="2541616" y="852299"/>
          <a:ext cx="1408513" cy="5691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Project Manager / Scrum Master</a:t>
          </a:r>
        </a:p>
      </dsp:txBody>
      <dsp:txXfrm>
        <a:off x="2541616" y="852299"/>
        <a:ext cx="1408513" cy="569118"/>
      </dsp:txXfrm>
    </dsp:sp>
    <dsp:sp modelId="{A4F2A7E4-2F17-4787-A8F8-7AE3F1727CAE}">
      <dsp:nvSpPr>
        <dsp:cNvPr id="0" name=""/>
        <dsp:cNvSpPr/>
      </dsp:nvSpPr>
      <dsp:spPr>
        <a:xfrm>
          <a:off x="160491" y="1749536"/>
          <a:ext cx="1565014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Francisco Antonio</a:t>
          </a:r>
        </a:p>
      </dsp:txBody>
      <dsp:txXfrm>
        <a:off x="160491" y="1749536"/>
        <a:ext cx="1565014" cy="810295"/>
      </dsp:txXfrm>
    </dsp:sp>
    <dsp:sp modelId="{AEC6F886-C3D1-42CD-8C8F-599E4CC076B2}">
      <dsp:nvSpPr>
        <dsp:cNvPr id="0" name=""/>
        <dsp:cNvSpPr/>
      </dsp:nvSpPr>
      <dsp:spPr>
        <a:xfrm>
          <a:off x="372237" y="2371979"/>
          <a:ext cx="1408513" cy="270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Desenvolvedor</a:t>
          </a:r>
        </a:p>
      </dsp:txBody>
      <dsp:txXfrm>
        <a:off x="372237" y="2371979"/>
        <a:ext cx="1408513" cy="270098"/>
      </dsp:txXfrm>
    </dsp:sp>
    <dsp:sp modelId="{143F1A98-EFAC-4576-9069-2055F6D81EE3}">
      <dsp:nvSpPr>
        <dsp:cNvPr id="0" name=""/>
        <dsp:cNvSpPr/>
      </dsp:nvSpPr>
      <dsp:spPr>
        <a:xfrm>
          <a:off x="2158888" y="1741749"/>
          <a:ext cx="1565014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João Eymard</a:t>
          </a:r>
        </a:p>
      </dsp:txBody>
      <dsp:txXfrm>
        <a:off x="2158888" y="1741749"/>
        <a:ext cx="1565014" cy="810295"/>
      </dsp:txXfrm>
    </dsp:sp>
    <dsp:sp modelId="{D5AE4DFB-156C-46D0-9456-F6FA6B4D18EB}">
      <dsp:nvSpPr>
        <dsp:cNvPr id="0" name=""/>
        <dsp:cNvSpPr/>
      </dsp:nvSpPr>
      <dsp:spPr>
        <a:xfrm>
          <a:off x="2471891" y="2371979"/>
          <a:ext cx="1408513" cy="270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Desenvolvedor</a:t>
          </a:r>
        </a:p>
      </dsp:txBody>
      <dsp:txXfrm>
        <a:off x="2471891" y="2371979"/>
        <a:ext cx="1408513" cy="270098"/>
      </dsp:txXfrm>
    </dsp:sp>
    <dsp:sp modelId="{90D9F268-3881-43EF-8850-DEE6DF084495}">
      <dsp:nvSpPr>
        <dsp:cNvPr id="0" name=""/>
        <dsp:cNvSpPr/>
      </dsp:nvSpPr>
      <dsp:spPr>
        <a:xfrm>
          <a:off x="4258542" y="1741749"/>
          <a:ext cx="1565014" cy="8102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11434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Cícero Akiles</a:t>
          </a:r>
        </a:p>
      </dsp:txBody>
      <dsp:txXfrm>
        <a:off x="4258542" y="1741749"/>
        <a:ext cx="1565014" cy="810295"/>
      </dsp:txXfrm>
    </dsp:sp>
    <dsp:sp modelId="{F3955A64-CE22-44AC-97E7-241BA5AECE3E}">
      <dsp:nvSpPr>
        <dsp:cNvPr id="0" name=""/>
        <dsp:cNvSpPr/>
      </dsp:nvSpPr>
      <dsp:spPr>
        <a:xfrm>
          <a:off x="4571545" y="2371979"/>
          <a:ext cx="1408513" cy="2700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200" kern="1200"/>
            <a:t>Analista de testes</a:t>
          </a:r>
        </a:p>
      </dsp:txBody>
      <dsp:txXfrm>
        <a:off x="4571545" y="2371979"/>
        <a:ext cx="1408513" cy="2700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9E40F-B2A5-4A82-9B11-DB3DE6D9E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TAD11_EspecificacaoProgramaCOBOL-JL</Template>
  <TotalTime>100</TotalTime>
  <Pages>10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PPROJ-Plano de Projeto.doc</vt:lpstr>
    </vt:vector>
  </TitlesOfParts>
  <Manager>Mitchel Bomfim</Manager>
  <Company>CPQi IT Offshore Solutions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PPROJ-Plano de Projeto.doc</dc:title>
  <dc:subject>Plano de Projeto</dc:subject>
  <dc:creator>mbomfim@cpqi.com</dc:creator>
  <cp:keywords>CPQi; PMO; Gestão</cp:keywords>
  <cp:lastModifiedBy>Akiles</cp:lastModifiedBy>
  <cp:revision>10</cp:revision>
  <cp:lastPrinted>2010-01-29T00:04:00Z</cp:lastPrinted>
  <dcterms:created xsi:type="dcterms:W3CDTF">2015-04-14T23:18:00Z</dcterms:created>
  <dcterms:modified xsi:type="dcterms:W3CDTF">2015-04-16T23:48:00Z</dcterms:modified>
  <cp:category>PMO</cp:category>
</cp:coreProperties>
</file>